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rPr>
          <w:sz w:val="20"/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993926">
      <w:pPr>
        <w:pStyle w:val="Title"/>
        <w:spacing w:line="288" w:lineRule="auto"/>
        <w:rPr>
          <w:lang w:val="pt-BR"/>
        </w:rPr>
      </w:pP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3B7448" w:rsidRDefault="003C2F27">
      <w:pPr>
        <w:pStyle w:val="Title"/>
        <w:spacing w:line="288" w:lineRule="auto"/>
        <w:jc w:val="right"/>
        <w:rPr>
          <w:lang w:val="pt-BR"/>
        </w:rPr>
      </w:pPr>
      <w:r w:rsidRPr="003B7448">
        <w:rPr>
          <w:sz w:val="20"/>
          <w:lang w:val="pt-BR"/>
        </w:rPr>
        <w:t> </w:t>
      </w:r>
    </w:p>
    <w:p w:rsidR="00993926" w:rsidRPr="006B0E7D" w:rsidRDefault="003C2F27" w:rsidP="006B0E7D">
      <w:pPr>
        <w:pStyle w:val="Title"/>
        <w:spacing w:before="120" w:line="288" w:lineRule="auto"/>
        <w:jc w:val="right"/>
        <w:rPr>
          <w:rFonts w:ascii="Verdana" w:hAnsi="Verdana"/>
          <w:sz w:val="72"/>
          <w:szCs w:val="72"/>
          <w:lang w:val="pt-BR"/>
        </w:rPr>
      </w:pPr>
      <w:r w:rsidRPr="006B0E7D">
        <w:rPr>
          <w:rFonts w:ascii="Verdana" w:hAnsi="Verdana"/>
          <w:sz w:val="72"/>
          <w:szCs w:val="72"/>
          <w:lang w:val="pt-BR"/>
        </w:rPr>
        <w:t>Plano de Testes</w:t>
      </w:r>
    </w:p>
    <w:p w:rsidR="00993926" w:rsidRDefault="00993926">
      <w:pPr>
        <w:rPr>
          <w:lang w:val="pt-BR"/>
        </w:rPr>
      </w:pPr>
    </w:p>
    <w:p w:rsidR="00993926" w:rsidRPr="00E823C7" w:rsidRDefault="006B0E7D" w:rsidP="006B0E7D">
      <w:pPr>
        <w:jc w:val="right"/>
        <w:rPr>
          <w:rFonts w:ascii="Verdana" w:hAnsi="Verdana" w:cs="Arial"/>
          <w:sz w:val="32"/>
          <w:szCs w:val="32"/>
          <w:lang w:val="pt-BR"/>
        </w:rPr>
      </w:pPr>
      <w:r w:rsidRPr="00E823C7">
        <w:rPr>
          <w:rFonts w:ascii="Verdana" w:hAnsi="Verdana" w:cs="Arial"/>
          <w:sz w:val="32"/>
          <w:szCs w:val="32"/>
          <w:lang w:val="pt-BR"/>
        </w:rPr>
        <w:t>Equipe Darkbin</w:t>
      </w:r>
    </w:p>
    <w:p w:rsidR="00E823C7" w:rsidRPr="00E823C7" w:rsidRDefault="00E4422A" w:rsidP="006B0E7D">
      <w:pPr>
        <w:jc w:val="right"/>
        <w:rPr>
          <w:rFonts w:ascii="Verdana" w:hAnsi="Verdana" w:cs="Arial"/>
          <w:sz w:val="24"/>
          <w:szCs w:val="24"/>
          <w:lang w:val="pt-BR"/>
        </w:rPr>
      </w:pPr>
      <w:r>
        <w:rPr>
          <w:rFonts w:ascii="Verdana" w:hAnsi="Verdana" w:cs="Arial"/>
          <w:sz w:val="24"/>
          <w:szCs w:val="24"/>
          <w:lang w:val="pt-BR"/>
        </w:rPr>
        <w:t>Sprint 4</w:t>
      </w:r>
    </w:p>
    <w:p w:rsidR="00993926" w:rsidRDefault="003C2F27">
      <w:pPr>
        <w:pStyle w:val="Title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:rsidR="00993926" w:rsidRDefault="003C2F27">
      <w:pPr>
        <w:pStyle w:val="Title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:rsidR="00993926" w:rsidRDefault="00993926">
      <w:pPr>
        <w:pStyle w:val="Title"/>
        <w:spacing w:line="288" w:lineRule="auto"/>
        <w:jc w:val="right"/>
        <w:rPr>
          <w:b w:val="0"/>
          <w:sz w:val="20"/>
          <w:lang w:val="pt-BR"/>
        </w:rPr>
      </w:pPr>
    </w:p>
    <w:p w:rsidR="00993926" w:rsidRDefault="00993926">
      <w:pPr>
        <w:pStyle w:val="Title"/>
        <w:spacing w:line="288" w:lineRule="auto"/>
        <w:jc w:val="right"/>
        <w:rPr>
          <w:b w:val="0"/>
          <w:sz w:val="20"/>
          <w:lang w:val="pt-BR"/>
        </w:rPr>
      </w:pPr>
    </w:p>
    <w:p w:rsidR="00993926" w:rsidRDefault="00993926">
      <w:pPr>
        <w:pStyle w:val="Title"/>
        <w:spacing w:line="288" w:lineRule="auto"/>
        <w:jc w:val="right"/>
        <w:rPr>
          <w:b w:val="0"/>
          <w:sz w:val="20"/>
          <w:lang w:val="pt-BR"/>
        </w:rPr>
      </w:pPr>
    </w:p>
    <w:p w:rsidR="00993926" w:rsidRDefault="00993926">
      <w:pPr>
        <w:pStyle w:val="Title"/>
        <w:spacing w:line="288" w:lineRule="auto"/>
        <w:jc w:val="right"/>
        <w:rPr>
          <w:b w:val="0"/>
          <w:sz w:val="20"/>
          <w:lang w:val="pt-BR"/>
        </w:rPr>
      </w:pPr>
    </w:p>
    <w:p w:rsidR="00993926" w:rsidRDefault="00993926">
      <w:pPr>
        <w:pStyle w:val="Title"/>
        <w:spacing w:line="288" w:lineRule="auto"/>
        <w:jc w:val="right"/>
        <w:rPr>
          <w:b w:val="0"/>
          <w:sz w:val="20"/>
          <w:lang w:val="pt-BR"/>
        </w:rPr>
      </w:pPr>
    </w:p>
    <w:p w:rsidR="00993926" w:rsidRDefault="00993926">
      <w:pPr>
        <w:pStyle w:val="Title"/>
        <w:spacing w:line="288" w:lineRule="auto"/>
        <w:jc w:val="right"/>
        <w:rPr>
          <w:b w:val="0"/>
          <w:sz w:val="20"/>
          <w:lang w:val="pt-BR"/>
        </w:rPr>
      </w:pPr>
    </w:p>
    <w:p w:rsidR="00993926" w:rsidRDefault="003C2F27">
      <w:pPr>
        <w:pStyle w:val="Title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993926" w:rsidRDefault="003C2F27">
      <w:pPr>
        <w:pStyle w:val="Title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:rsidR="00993926" w:rsidRDefault="003C2F27">
      <w:pPr>
        <w:pStyle w:val="Title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93"/>
      </w:tblGrid>
      <w:tr w:rsidR="006B0E7D" w:rsidRPr="00E4422A">
        <w:trPr>
          <w:trHeight w:val="1110"/>
          <w:jc w:val="center"/>
        </w:trPr>
        <w:tc>
          <w:tcPr>
            <w:tcW w:w="4393" w:type="dxa"/>
          </w:tcPr>
          <w:p w:rsidR="006B0E7D" w:rsidRDefault="006B0E7D">
            <w:pPr>
              <w:pStyle w:val="Title"/>
              <w:spacing w:before="120" w:line="288" w:lineRule="auto"/>
              <w:jc w:val="left"/>
              <w:rPr>
                <w:lang w:val="pt-BR"/>
              </w:rPr>
            </w:pPr>
          </w:p>
        </w:tc>
      </w:tr>
    </w:tbl>
    <w:p w:rsidR="00993926" w:rsidRDefault="003C2F27">
      <w:pPr>
        <w:pStyle w:val="Title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  <w:r w:rsidR="00E4422A">
        <w:rPr>
          <w:b w:val="0"/>
          <w:sz w:val="20"/>
          <w:lang w:val="pt-BR"/>
        </w:rPr>
        <w:t>03/07</w:t>
      </w:r>
      <w:r w:rsidR="00E823C7">
        <w:rPr>
          <w:b w:val="0"/>
          <w:sz w:val="20"/>
          <w:lang w:val="pt-BR"/>
        </w:rPr>
        <w:t>/2013</w:t>
      </w:r>
    </w:p>
    <w:p w:rsidR="003B7448" w:rsidRDefault="00E823C7">
      <w:pPr>
        <w:pStyle w:val="Title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Allan do Amaral</w:t>
      </w:r>
    </w:p>
    <w:p w:rsidR="00993926" w:rsidRDefault="003B7448">
      <w:pPr>
        <w:pStyle w:val="Title"/>
        <w:rPr>
          <w:sz w:val="38"/>
          <w:lang w:val="pt-BR"/>
        </w:rPr>
      </w:pPr>
      <w:r>
        <w:rPr>
          <w:sz w:val="24"/>
          <w:szCs w:val="24"/>
          <w:lang w:val="pt-BR"/>
        </w:rPr>
        <w:t>Artulanez Souza</w:t>
      </w:r>
      <w:r w:rsidR="003C2F27">
        <w:rPr>
          <w:lang w:val="pt-BR"/>
        </w:rPr>
        <w:br w:type="page"/>
      </w:r>
      <w:r w:rsidR="003C2F27">
        <w:rPr>
          <w:sz w:val="38"/>
          <w:lang w:val="pt-BR"/>
        </w:rPr>
        <w:lastRenderedPageBreak/>
        <w:t>Índice</w:t>
      </w:r>
    </w:p>
    <w:p w:rsidR="00993926" w:rsidRDefault="00993926">
      <w:pPr>
        <w:rPr>
          <w:sz w:val="22"/>
          <w:lang w:val="pt-BR"/>
        </w:rPr>
      </w:pPr>
    </w:p>
    <w:p w:rsidR="00993926" w:rsidRDefault="003C2F27">
      <w:pPr>
        <w:pStyle w:val="TOC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>
        <w:rPr>
          <w:noProof/>
          <w:sz w:val="22"/>
          <w:lang w:val="pt-BR"/>
        </w:rPr>
        <w:t>1.</w:t>
      </w:r>
      <w:r>
        <w:rPr>
          <w:noProof/>
          <w:sz w:val="22"/>
          <w:lang w:val="pt-BR"/>
        </w:rPr>
        <w:tab/>
      </w:r>
      <w:r w:rsidR="00C041F9">
        <w:rPr>
          <w:noProof/>
          <w:sz w:val="22"/>
          <w:lang w:val="pt-BR"/>
        </w:rPr>
        <w:t>Objetivo do plano</w:t>
      </w:r>
      <w:r w:rsidR="003A1AE7">
        <w:rPr>
          <w:noProof/>
          <w:sz w:val="22"/>
          <w:lang w:val="pt-BR"/>
        </w:rPr>
        <w:t xml:space="preserve"> DE TESTEs</w:t>
      </w:r>
      <w:r>
        <w:rPr>
          <w:noProof/>
          <w:sz w:val="22"/>
          <w:lang w:val="pt-BR"/>
        </w:rPr>
        <w:tab/>
      </w:r>
      <w:r w:rsidR="007B09AD" w:rsidRPr="007B09AD">
        <w:rPr>
          <w:noProof/>
          <w:sz w:val="22"/>
          <w:lang w:val="pt-BR"/>
        </w:rPr>
        <w:t>3</w:t>
      </w:r>
    </w:p>
    <w:p w:rsidR="00993926" w:rsidRDefault="003C2F27" w:rsidP="00C041F9">
      <w:pPr>
        <w:pStyle w:val="TOC2"/>
        <w:tabs>
          <w:tab w:val="left" w:pos="800"/>
          <w:tab w:val="right" w:leader="dot" w:pos="9350"/>
        </w:tabs>
        <w:rPr>
          <w:noProof/>
          <w:sz w:val="22"/>
          <w:lang w:val="pt-BR"/>
        </w:rPr>
      </w:pPr>
      <w:r>
        <w:rPr>
          <w:noProof/>
          <w:sz w:val="22"/>
          <w:lang w:val="pt-BR"/>
        </w:rPr>
        <w:t>1.1</w:t>
      </w:r>
      <w:r>
        <w:rPr>
          <w:noProof/>
          <w:sz w:val="22"/>
          <w:lang w:val="pt-BR"/>
        </w:rPr>
        <w:tab/>
      </w:r>
      <w:r w:rsidR="003A1AE7">
        <w:rPr>
          <w:noProof/>
          <w:sz w:val="22"/>
          <w:lang w:val="pt-BR"/>
        </w:rPr>
        <w:t>escopo da sprint 4</w:t>
      </w:r>
      <w:r>
        <w:rPr>
          <w:noProof/>
          <w:sz w:val="22"/>
          <w:lang w:val="pt-BR"/>
        </w:rPr>
        <w:tab/>
      </w:r>
      <w:r w:rsidR="007B09AD" w:rsidRPr="007B09AD">
        <w:rPr>
          <w:noProof/>
          <w:sz w:val="22"/>
          <w:lang w:val="pt-BR"/>
        </w:rPr>
        <w:t>3</w:t>
      </w:r>
    </w:p>
    <w:p w:rsidR="001B67AF" w:rsidRDefault="00457E99" w:rsidP="007B09AD">
      <w:pPr>
        <w:pStyle w:val="TOC1"/>
        <w:tabs>
          <w:tab w:val="left" w:pos="400"/>
          <w:tab w:val="right" w:leader="dot" w:pos="9350"/>
        </w:tabs>
        <w:rPr>
          <w:sz w:val="22"/>
          <w:lang w:val="pt-BR"/>
        </w:rPr>
      </w:pPr>
      <w:r>
        <w:rPr>
          <w:noProof/>
          <w:sz w:val="22"/>
          <w:lang w:val="pt-BR"/>
        </w:rPr>
        <w:t>2</w:t>
      </w:r>
      <w:r w:rsidR="003C2F27">
        <w:rPr>
          <w:noProof/>
          <w:sz w:val="22"/>
          <w:lang w:val="pt-BR"/>
        </w:rPr>
        <w:t>.</w:t>
      </w:r>
      <w:r w:rsidR="003C2F27">
        <w:rPr>
          <w:noProof/>
          <w:sz w:val="22"/>
          <w:lang w:val="pt-BR"/>
        </w:rPr>
        <w:tab/>
      </w:r>
      <w:r w:rsidR="00C041F9">
        <w:rPr>
          <w:noProof/>
          <w:sz w:val="22"/>
          <w:lang w:val="pt-BR"/>
        </w:rPr>
        <w:t>casos</w:t>
      </w:r>
      <w:r w:rsidR="003C2F27">
        <w:rPr>
          <w:noProof/>
          <w:sz w:val="22"/>
          <w:lang w:val="pt-BR"/>
        </w:rPr>
        <w:t xml:space="preserve"> de Teste</w:t>
      </w:r>
      <w:r w:rsidR="003C2F27">
        <w:rPr>
          <w:noProof/>
          <w:sz w:val="22"/>
          <w:lang w:val="pt-BR"/>
        </w:rPr>
        <w:tab/>
      </w:r>
      <w:r w:rsidR="003C2F27">
        <w:rPr>
          <w:sz w:val="22"/>
          <w:lang w:val="pt-BR"/>
        </w:rPr>
        <w:fldChar w:fldCharType="end"/>
      </w:r>
      <w:r>
        <w:rPr>
          <w:sz w:val="22"/>
          <w:lang w:val="pt-BR"/>
        </w:rPr>
        <w:t>4</w:t>
      </w:r>
    </w:p>
    <w:p w:rsidR="0068311D" w:rsidRDefault="0068311D" w:rsidP="0068311D">
      <w:pPr>
        <w:pStyle w:val="TOC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>
        <w:rPr>
          <w:noProof/>
          <w:sz w:val="22"/>
          <w:lang w:val="pt-BR"/>
        </w:rPr>
        <w:t>4.</w:t>
      </w:r>
      <w:r>
        <w:rPr>
          <w:noProof/>
          <w:sz w:val="22"/>
          <w:lang w:val="pt-BR"/>
        </w:rPr>
        <w:tab/>
        <w:t>cronograma</w:t>
      </w:r>
      <w:r>
        <w:rPr>
          <w:noProof/>
          <w:sz w:val="22"/>
          <w:lang w:val="pt-BR"/>
        </w:rPr>
        <w:tab/>
      </w: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t>7</w:t>
      </w:r>
    </w:p>
    <w:p w:rsidR="0068311D" w:rsidRPr="0068311D" w:rsidRDefault="0068311D" w:rsidP="0068311D">
      <w:pPr>
        <w:rPr>
          <w:lang w:val="pt-BR"/>
        </w:rPr>
      </w:pPr>
    </w:p>
    <w:p w:rsidR="00993926" w:rsidRDefault="003C2F27" w:rsidP="007B09AD">
      <w:pPr>
        <w:pStyle w:val="TOC1"/>
        <w:tabs>
          <w:tab w:val="left" w:pos="400"/>
          <w:tab w:val="right" w:leader="dot" w:pos="9350"/>
        </w:tabs>
        <w:rPr>
          <w:noProof/>
          <w:sz w:val="22"/>
          <w:lang w:val="pt-BR"/>
        </w:rPr>
      </w:pPr>
      <w:r>
        <w:rPr>
          <w:sz w:val="22"/>
          <w:lang w:val="pt-BR"/>
        </w:rPr>
        <w:br w:type="page"/>
      </w:r>
    </w:p>
    <w:p w:rsidR="00993926" w:rsidRDefault="00993926">
      <w:pPr>
        <w:rPr>
          <w:lang w:val="pt-BR"/>
        </w:rPr>
      </w:pPr>
    </w:p>
    <w:p w:rsidR="00993926" w:rsidRPr="005D3C28" w:rsidRDefault="003C2F27" w:rsidP="006151AA">
      <w:pPr>
        <w:pStyle w:val="NoSpacing"/>
        <w:numPr>
          <w:ilvl w:val="0"/>
          <w:numId w:val="3"/>
        </w:numPr>
        <w:rPr>
          <w:rFonts w:ascii="Arial" w:hAnsi="Arial" w:cs="Arial"/>
          <w:b/>
          <w:sz w:val="32"/>
          <w:szCs w:val="32"/>
          <w:lang w:val="pt-BR"/>
        </w:rPr>
      </w:pPr>
      <w:bookmarkStart w:id="0" w:name="_Toc78907473"/>
      <w:r w:rsidRPr="005D3C28">
        <w:rPr>
          <w:rFonts w:ascii="Arial" w:hAnsi="Arial" w:cs="Arial"/>
          <w:b/>
          <w:sz w:val="32"/>
          <w:szCs w:val="32"/>
          <w:lang w:val="pt-BR"/>
        </w:rPr>
        <w:t>Objetivo</w:t>
      </w:r>
      <w:bookmarkEnd w:id="0"/>
      <w:r w:rsidR="003A1AE7">
        <w:rPr>
          <w:rFonts w:ascii="Arial" w:hAnsi="Arial" w:cs="Arial"/>
          <w:b/>
          <w:sz w:val="32"/>
          <w:szCs w:val="32"/>
          <w:lang w:val="pt-BR"/>
        </w:rPr>
        <w:t xml:space="preserve"> do P</w:t>
      </w:r>
      <w:r w:rsidR="006B0E7D" w:rsidRPr="005D3C28">
        <w:rPr>
          <w:rFonts w:ascii="Arial" w:hAnsi="Arial" w:cs="Arial"/>
          <w:b/>
          <w:sz w:val="32"/>
          <w:szCs w:val="32"/>
          <w:lang w:val="pt-BR"/>
        </w:rPr>
        <w:t>lano</w:t>
      </w:r>
      <w:r w:rsidR="003A1AE7">
        <w:rPr>
          <w:rFonts w:ascii="Arial" w:hAnsi="Arial" w:cs="Arial"/>
          <w:b/>
          <w:sz w:val="32"/>
          <w:szCs w:val="32"/>
          <w:lang w:val="pt-BR"/>
        </w:rPr>
        <w:t xml:space="preserve"> de Testes</w:t>
      </w:r>
    </w:p>
    <w:p w:rsidR="00993926" w:rsidRPr="005D3C28" w:rsidRDefault="00993926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5D3C28" w:rsidRDefault="006B0E7D" w:rsidP="005D3C28">
      <w:pPr>
        <w:pStyle w:val="NoSpacing"/>
        <w:ind w:firstLine="360"/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O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documento d</w:t>
      </w:r>
      <w:r w:rsidRPr="005D3C28">
        <w:rPr>
          <w:rFonts w:ascii="Arial" w:hAnsi="Arial" w:cs="Arial"/>
          <w:sz w:val="22"/>
          <w:szCs w:val="22"/>
          <w:lang w:val="pt-BR"/>
        </w:rPr>
        <w:t>e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Plano de Testes </w:t>
      </w:r>
      <w:r w:rsidRPr="005D3C28">
        <w:rPr>
          <w:rFonts w:ascii="Arial" w:hAnsi="Arial" w:cs="Arial"/>
          <w:sz w:val="22"/>
          <w:szCs w:val="22"/>
          <w:lang w:val="pt-BR"/>
        </w:rPr>
        <w:t>possui como objetivos</w:t>
      </w:r>
      <w:r w:rsidR="003C2F27" w:rsidRPr="005D3C28">
        <w:rPr>
          <w:rFonts w:ascii="Arial" w:hAnsi="Arial" w:cs="Arial"/>
          <w:sz w:val="22"/>
          <w:szCs w:val="22"/>
          <w:lang w:val="pt-BR"/>
        </w:rPr>
        <w:t>:</w:t>
      </w:r>
    </w:p>
    <w:p w:rsidR="007064BA" w:rsidRDefault="00340CBE" w:rsidP="006151AA">
      <w:pPr>
        <w:pStyle w:val="NoSpacing"/>
        <w:numPr>
          <w:ilvl w:val="1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Define o propósito do sistema e da etapa de desenvolvimento a ser realizada.</w:t>
      </w:r>
    </w:p>
    <w:p w:rsidR="007064BA" w:rsidRDefault="00340CBE" w:rsidP="006151AA">
      <w:pPr>
        <w:pStyle w:val="NoSpacing"/>
        <w:numPr>
          <w:ilvl w:val="1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7064BA">
        <w:rPr>
          <w:rFonts w:ascii="Arial" w:hAnsi="Arial" w:cs="Arial"/>
          <w:sz w:val="22"/>
          <w:szCs w:val="22"/>
          <w:lang w:val="pt-BR"/>
        </w:rPr>
        <w:t>Listar os r</w:t>
      </w:r>
      <w:r w:rsidR="006B0E7D" w:rsidRPr="007064BA">
        <w:rPr>
          <w:rFonts w:ascii="Arial" w:hAnsi="Arial" w:cs="Arial"/>
          <w:sz w:val="22"/>
          <w:szCs w:val="22"/>
          <w:lang w:val="pt-BR"/>
        </w:rPr>
        <w:t>equisitos que devem ser verificados após o desenvolvimento, sendo estes rigorosamente testados</w:t>
      </w:r>
      <w:r w:rsidR="003C2F27" w:rsidRPr="007064BA">
        <w:rPr>
          <w:rFonts w:ascii="Arial" w:hAnsi="Arial" w:cs="Arial"/>
          <w:sz w:val="22"/>
          <w:szCs w:val="22"/>
          <w:lang w:val="pt-BR"/>
        </w:rPr>
        <w:t>.</w:t>
      </w:r>
    </w:p>
    <w:p w:rsidR="007064BA" w:rsidRDefault="006B0E7D" w:rsidP="006151AA">
      <w:pPr>
        <w:pStyle w:val="NoSpacing"/>
        <w:numPr>
          <w:ilvl w:val="1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7064BA">
        <w:rPr>
          <w:rFonts w:ascii="Arial" w:hAnsi="Arial" w:cs="Arial"/>
          <w:sz w:val="22"/>
          <w:szCs w:val="22"/>
          <w:lang w:val="pt-BR"/>
        </w:rPr>
        <w:t>D</w:t>
      </w:r>
      <w:r w:rsidR="003C2F27" w:rsidRPr="007064BA">
        <w:rPr>
          <w:rFonts w:ascii="Arial" w:hAnsi="Arial" w:cs="Arial"/>
          <w:sz w:val="22"/>
          <w:szCs w:val="22"/>
          <w:lang w:val="pt-BR"/>
        </w:rPr>
        <w:t>es</w:t>
      </w:r>
      <w:r w:rsidRPr="007064BA">
        <w:rPr>
          <w:rFonts w:ascii="Arial" w:hAnsi="Arial" w:cs="Arial"/>
          <w:sz w:val="22"/>
          <w:szCs w:val="22"/>
          <w:lang w:val="pt-BR"/>
        </w:rPr>
        <w:t>crever as estratégias de teste que serão</w:t>
      </w:r>
      <w:r w:rsidR="003C2F27" w:rsidRPr="007064BA">
        <w:rPr>
          <w:rFonts w:ascii="Arial" w:hAnsi="Arial" w:cs="Arial"/>
          <w:sz w:val="22"/>
          <w:szCs w:val="22"/>
          <w:lang w:val="pt-BR"/>
        </w:rPr>
        <w:t xml:space="preserve"> empregadas</w:t>
      </w:r>
      <w:r w:rsidR="00340CBE" w:rsidRPr="007064BA">
        <w:rPr>
          <w:rFonts w:ascii="Arial" w:hAnsi="Arial" w:cs="Arial"/>
          <w:sz w:val="22"/>
          <w:szCs w:val="22"/>
          <w:lang w:val="pt-BR"/>
        </w:rPr>
        <w:t>.</w:t>
      </w:r>
    </w:p>
    <w:p w:rsidR="006B0E7D" w:rsidRPr="007064BA" w:rsidRDefault="00340CBE" w:rsidP="006151AA">
      <w:pPr>
        <w:pStyle w:val="NoSpacing"/>
        <w:numPr>
          <w:ilvl w:val="1"/>
          <w:numId w:val="4"/>
        </w:numPr>
        <w:rPr>
          <w:rFonts w:ascii="Arial" w:hAnsi="Arial" w:cs="Arial"/>
          <w:sz w:val="22"/>
          <w:szCs w:val="22"/>
          <w:lang w:val="pt-BR"/>
        </w:rPr>
      </w:pPr>
      <w:r w:rsidRPr="007064BA">
        <w:rPr>
          <w:rFonts w:ascii="Arial" w:hAnsi="Arial" w:cs="Arial"/>
          <w:sz w:val="22"/>
          <w:szCs w:val="22"/>
          <w:lang w:val="pt-BR"/>
        </w:rPr>
        <w:t>T</w:t>
      </w:r>
      <w:r w:rsidR="006B0E7D" w:rsidRPr="007064BA">
        <w:rPr>
          <w:rFonts w:ascii="Arial" w:hAnsi="Arial" w:cs="Arial"/>
          <w:sz w:val="22"/>
          <w:szCs w:val="22"/>
          <w:lang w:val="pt-BR"/>
        </w:rPr>
        <w:t>razer recomendações</w:t>
      </w:r>
      <w:r w:rsidRPr="007064BA">
        <w:rPr>
          <w:rFonts w:ascii="Arial" w:hAnsi="Arial" w:cs="Arial"/>
          <w:sz w:val="22"/>
          <w:szCs w:val="22"/>
          <w:lang w:val="pt-BR"/>
        </w:rPr>
        <w:t xml:space="preserve"> para os desenvolvedores</w:t>
      </w:r>
      <w:r w:rsidR="003C2F27" w:rsidRPr="007064BA">
        <w:rPr>
          <w:rFonts w:ascii="Arial" w:hAnsi="Arial" w:cs="Arial"/>
          <w:sz w:val="22"/>
          <w:szCs w:val="22"/>
          <w:lang w:val="pt-BR"/>
        </w:rPr>
        <w:t>.</w:t>
      </w:r>
    </w:p>
    <w:p w:rsidR="006B0E7D" w:rsidRPr="005D3C28" w:rsidRDefault="006B0E7D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5D3C28" w:rsidRDefault="00993926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93926" w:rsidRPr="007064BA" w:rsidRDefault="007064BA" w:rsidP="007064BA">
      <w:pPr>
        <w:pStyle w:val="NoSpacing"/>
        <w:ind w:firstLine="360"/>
        <w:rPr>
          <w:rFonts w:ascii="Arial" w:hAnsi="Arial" w:cs="Arial"/>
          <w:b/>
          <w:sz w:val="24"/>
          <w:szCs w:val="24"/>
          <w:lang w:val="pt-PT"/>
        </w:rPr>
      </w:pPr>
      <w:bookmarkStart w:id="1" w:name="_Toc78907475"/>
      <w:r>
        <w:rPr>
          <w:rFonts w:ascii="Arial" w:hAnsi="Arial" w:cs="Arial"/>
          <w:b/>
          <w:sz w:val="24"/>
          <w:szCs w:val="24"/>
          <w:lang w:val="pt-PT"/>
        </w:rPr>
        <w:t xml:space="preserve">1.1 </w:t>
      </w:r>
      <w:r w:rsidR="003C2F27" w:rsidRPr="007064BA">
        <w:rPr>
          <w:rFonts w:ascii="Arial" w:hAnsi="Arial" w:cs="Arial"/>
          <w:b/>
          <w:sz w:val="24"/>
          <w:szCs w:val="24"/>
          <w:lang w:val="pt-PT"/>
        </w:rPr>
        <w:t>Escopo</w:t>
      </w:r>
      <w:bookmarkEnd w:id="1"/>
      <w:r w:rsidR="000F66B8" w:rsidRPr="007064BA">
        <w:rPr>
          <w:rFonts w:ascii="Arial" w:hAnsi="Arial" w:cs="Arial"/>
          <w:b/>
          <w:sz w:val="24"/>
          <w:szCs w:val="24"/>
          <w:lang w:val="pt-PT"/>
        </w:rPr>
        <w:t xml:space="preserve"> da Sprint 3</w:t>
      </w:r>
    </w:p>
    <w:p w:rsidR="000F66B8" w:rsidRPr="005D3C28" w:rsidRDefault="000F66B8" w:rsidP="005D3C28">
      <w:pPr>
        <w:pStyle w:val="NoSpacing"/>
        <w:rPr>
          <w:rFonts w:ascii="Arial" w:hAnsi="Arial" w:cs="Arial"/>
          <w:sz w:val="22"/>
          <w:szCs w:val="22"/>
          <w:lang w:val="pt-PT"/>
        </w:rPr>
      </w:pPr>
    </w:p>
    <w:p w:rsidR="00873408" w:rsidRDefault="000F66B8" w:rsidP="00A75DE1">
      <w:pPr>
        <w:pStyle w:val="NoSpacing"/>
        <w:ind w:firstLine="360"/>
        <w:jc w:val="both"/>
        <w:rPr>
          <w:rFonts w:ascii="Arial" w:hAnsi="Arial" w:cs="Arial"/>
          <w:sz w:val="22"/>
          <w:szCs w:val="22"/>
          <w:lang w:val="pt-PT"/>
        </w:rPr>
      </w:pPr>
      <w:r w:rsidRPr="005D3C28">
        <w:rPr>
          <w:rFonts w:ascii="Arial" w:hAnsi="Arial" w:cs="Arial"/>
          <w:sz w:val="22"/>
          <w:szCs w:val="22"/>
          <w:lang w:val="pt-PT"/>
        </w:rPr>
        <w:t xml:space="preserve">Nesta </w:t>
      </w:r>
      <w:r w:rsidR="00873408">
        <w:rPr>
          <w:rFonts w:ascii="Arial" w:hAnsi="Arial" w:cs="Arial"/>
          <w:sz w:val="22"/>
          <w:szCs w:val="22"/>
          <w:lang w:val="pt-PT"/>
        </w:rPr>
        <w:t>quarta sprint</w:t>
      </w:r>
      <w:r w:rsidRPr="005D3C28">
        <w:rPr>
          <w:rFonts w:ascii="Arial" w:hAnsi="Arial" w:cs="Arial"/>
          <w:sz w:val="22"/>
          <w:szCs w:val="22"/>
          <w:lang w:val="pt-PT"/>
        </w:rPr>
        <w:t xml:space="preserve"> do desenvolvimento do software </w:t>
      </w:r>
      <w:r w:rsidRPr="005D3C28">
        <w:rPr>
          <w:rFonts w:ascii="Arial" w:hAnsi="Arial" w:cs="Arial"/>
          <w:b/>
          <w:sz w:val="22"/>
          <w:szCs w:val="22"/>
          <w:lang w:val="pt-PT"/>
        </w:rPr>
        <w:t>SW School</w:t>
      </w:r>
      <w:r w:rsidRPr="005D3C28">
        <w:rPr>
          <w:rFonts w:ascii="Arial" w:hAnsi="Arial" w:cs="Arial"/>
          <w:sz w:val="22"/>
          <w:szCs w:val="22"/>
          <w:lang w:val="pt-PT"/>
        </w:rPr>
        <w:t xml:space="preserve">, temos por objetivo alterar </w:t>
      </w:r>
      <w:r w:rsidR="00873408">
        <w:rPr>
          <w:rFonts w:ascii="Arial" w:hAnsi="Arial" w:cs="Arial"/>
          <w:sz w:val="22"/>
          <w:szCs w:val="22"/>
          <w:lang w:val="pt-PT"/>
        </w:rPr>
        <w:t xml:space="preserve">diversos </w:t>
      </w:r>
      <w:r w:rsidRPr="005D3C28">
        <w:rPr>
          <w:rFonts w:ascii="Arial" w:hAnsi="Arial" w:cs="Arial"/>
          <w:sz w:val="22"/>
          <w:szCs w:val="22"/>
          <w:lang w:val="pt-PT"/>
        </w:rPr>
        <w:t>elementos</w:t>
      </w:r>
      <w:r w:rsidR="00873408">
        <w:rPr>
          <w:rFonts w:ascii="Arial" w:hAnsi="Arial" w:cs="Arial"/>
          <w:sz w:val="22"/>
          <w:szCs w:val="22"/>
          <w:lang w:val="pt-PT"/>
        </w:rPr>
        <w:t xml:space="preserve"> da tela Agenda que já haviam sido determinados na sprint passada como o </w:t>
      </w:r>
      <w:r w:rsidR="00873408" w:rsidRPr="005D3C28">
        <w:rPr>
          <w:rFonts w:ascii="Arial" w:hAnsi="Arial" w:cs="Arial"/>
          <w:sz w:val="22"/>
          <w:szCs w:val="22"/>
          <w:lang w:val="pt-PT"/>
        </w:rPr>
        <w:t xml:space="preserve">filtro </w:t>
      </w:r>
      <w:r w:rsidR="00A75DE1">
        <w:rPr>
          <w:rFonts w:ascii="Arial" w:hAnsi="Arial" w:cs="Arial"/>
          <w:sz w:val="22"/>
          <w:szCs w:val="22"/>
          <w:lang w:val="pt-PT"/>
        </w:rPr>
        <w:t xml:space="preserve">via ListBox </w:t>
      </w:r>
      <w:r w:rsidR="00873408" w:rsidRPr="005D3C28">
        <w:rPr>
          <w:rFonts w:ascii="Arial" w:hAnsi="Arial" w:cs="Arial"/>
          <w:sz w:val="22"/>
          <w:szCs w:val="22"/>
          <w:lang w:val="pt-PT"/>
        </w:rPr>
        <w:t>para exibir atividades existentes apenas do projeto</w:t>
      </w:r>
      <w:r w:rsidR="00A75DE1">
        <w:rPr>
          <w:rFonts w:ascii="Arial" w:hAnsi="Arial" w:cs="Arial"/>
          <w:sz w:val="22"/>
          <w:szCs w:val="22"/>
          <w:lang w:val="pt-PT"/>
        </w:rPr>
        <w:t xml:space="preserve"> que for selecionado no filtro. Também s</w:t>
      </w:r>
      <w:r w:rsidR="00873408">
        <w:rPr>
          <w:rFonts w:ascii="Arial" w:hAnsi="Arial" w:cs="Arial"/>
          <w:sz w:val="22"/>
          <w:szCs w:val="22"/>
          <w:lang w:val="pt-PT"/>
        </w:rPr>
        <w:t>erá necessária a criação d</w:t>
      </w:r>
      <w:r w:rsidR="00A75DE1">
        <w:rPr>
          <w:rFonts w:ascii="Arial" w:hAnsi="Arial" w:cs="Arial"/>
          <w:sz w:val="22"/>
          <w:szCs w:val="22"/>
          <w:lang w:val="pt-PT"/>
        </w:rPr>
        <w:t>e duas telas extras para cadastro</w:t>
      </w:r>
      <w:r w:rsidR="00873408">
        <w:rPr>
          <w:rFonts w:ascii="Arial" w:hAnsi="Arial" w:cs="Arial"/>
          <w:sz w:val="22"/>
          <w:szCs w:val="22"/>
          <w:lang w:val="pt-PT"/>
        </w:rPr>
        <w:t xml:space="preserve"> e edição de atividade. Estas, serão chamadas pelo software a partir do momento onde o usuário clica em uma data e hora especifica da agenda. Logo, nas novas telas só haverá a possibilidade de preencher os campos de </w:t>
      </w:r>
      <w:r w:rsidR="00A75DE1">
        <w:rPr>
          <w:rFonts w:ascii="Arial" w:hAnsi="Arial" w:cs="Arial"/>
          <w:sz w:val="22"/>
          <w:szCs w:val="22"/>
          <w:lang w:val="pt-PT"/>
        </w:rPr>
        <w:t>Sigla de consultor e Descrição de atividade, já que a data e hora já foi determinada no clique do campo da agenda.</w:t>
      </w:r>
    </w:p>
    <w:p w:rsidR="000F66B8" w:rsidRDefault="00873408" w:rsidP="00A75DE1">
      <w:pPr>
        <w:pStyle w:val="NoSpacing"/>
        <w:ind w:firstLine="36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Já na tela de ‘Atividades’, temos como pedida a ordenação da lista de atividades a partir da data de realização, da mais recente para a mais antiga. Como também será necessário inserir nas telas de cadastro ou edição de uma atividade o nome do projeto ao qual ela será inserida.</w:t>
      </w:r>
    </w:p>
    <w:p w:rsidR="005D3C28" w:rsidRPr="005D3C28" w:rsidRDefault="00A75DE1" w:rsidP="00A75DE1">
      <w:pPr>
        <w:pStyle w:val="NoSpacing"/>
        <w:ind w:firstLine="360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Enquanto isso, na tela de ‘Despesas’ temos outras mudanças como a troca do título da página para “Centro de Custos”, a troca do campo “Saída” para “Despesas”, a restrição para um consultor adicionar apenas despesas e para ser exibido o nome do consultor que adicionou a despesa, na lista de despesas.</w:t>
      </w:r>
    </w:p>
    <w:p w:rsidR="005D3C28" w:rsidRPr="005D3C28" w:rsidRDefault="005D3C28" w:rsidP="005D3C28">
      <w:pPr>
        <w:pStyle w:val="NoSpacing"/>
        <w:rPr>
          <w:rFonts w:ascii="Arial" w:hAnsi="Arial" w:cs="Arial"/>
          <w:sz w:val="22"/>
          <w:szCs w:val="22"/>
          <w:lang w:val="pt-PT"/>
        </w:rPr>
      </w:pPr>
    </w:p>
    <w:p w:rsidR="000F66B8" w:rsidRPr="005D3C28" w:rsidRDefault="000F66B8" w:rsidP="005D3C28">
      <w:pPr>
        <w:pStyle w:val="NoSpacing"/>
        <w:rPr>
          <w:rFonts w:ascii="Arial" w:hAnsi="Arial" w:cs="Arial"/>
          <w:sz w:val="22"/>
          <w:szCs w:val="22"/>
          <w:lang w:val="pt-PT"/>
        </w:rPr>
      </w:pPr>
      <w:r w:rsidRPr="005D3C28">
        <w:rPr>
          <w:rFonts w:ascii="Arial" w:hAnsi="Arial" w:cs="Arial"/>
          <w:sz w:val="22"/>
          <w:szCs w:val="22"/>
          <w:lang w:val="pt-PT"/>
        </w:rPr>
        <w:t xml:space="preserve"> </w:t>
      </w:r>
    </w:p>
    <w:p w:rsidR="00C840DA" w:rsidRDefault="00C840DA" w:rsidP="00457E99">
      <w:pPr>
        <w:pStyle w:val="NoSpacing"/>
        <w:rPr>
          <w:rFonts w:ascii="Arial" w:hAnsi="Arial" w:cs="Arial"/>
          <w:sz w:val="22"/>
          <w:szCs w:val="22"/>
          <w:lang w:val="pt-PT"/>
        </w:rPr>
      </w:pPr>
      <w:bookmarkStart w:id="2" w:name="_Toc314978535"/>
    </w:p>
    <w:p w:rsidR="00457E99" w:rsidRDefault="00457E99" w:rsidP="00457E99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C840DA" w:rsidRDefault="00C840DA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D31EC" w:rsidRDefault="001D31EC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C840DA" w:rsidRDefault="00C840DA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C840DA" w:rsidRDefault="00C840DA" w:rsidP="00C840DA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D01D19" w:rsidRPr="005D3C28" w:rsidRDefault="00457E99" w:rsidP="009F4EF1">
      <w:pPr>
        <w:pStyle w:val="NoSpacing"/>
        <w:ind w:firstLine="72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lastRenderedPageBreak/>
        <w:t>2</w:t>
      </w:r>
      <w:r w:rsidR="004C322C" w:rsidRPr="004C322C">
        <w:rPr>
          <w:rFonts w:ascii="Arial" w:hAnsi="Arial" w:cs="Arial"/>
          <w:b/>
          <w:sz w:val="32"/>
          <w:szCs w:val="32"/>
          <w:lang w:val="pt-BR"/>
        </w:rPr>
        <w:t xml:space="preserve">. </w:t>
      </w:r>
      <w:r w:rsidR="006A6868" w:rsidRPr="004C322C">
        <w:rPr>
          <w:rFonts w:ascii="Arial" w:hAnsi="Arial" w:cs="Arial"/>
          <w:b/>
          <w:sz w:val="32"/>
          <w:szCs w:val="32"/>
          <w:lang w:val="pt-BR"/>
        </w:rPr>
        <w:t>Casos de Teste</w:t>
      </w:r>
    </w:p>
    <w:p w:rsidR="00993926" w:rsidRPr="005D3C28" w:rsidRDefault="00993926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F4EF1" w:rsidRDefault="006A6868" w:rsidP="00446CEE">
      <w:pPr>
        <w:pStyle w:val="NoSpacing"/>
        <w:ind w:firstLine="720"/>
        <w:rPr>
          <w:rFonts w:ascii="Arial" w:hAnsi="Arial" w:cs="Arial"/>
          <w:sz w:val="22"/>
          <w:szCs w:val="22"/>
          <w:lang w:val="pt-BR"/>
        </w:rPr>
      </w:pPr>
      <w:r w:rsidRPr="005D3C28">
        <w:rPr>
          <w:rFonts w:ascii="Arial" w:hAnsi="Arial" w:cs="Arial"/>
          <w:sz w:val="22"/>
          <w:szCs w:val="22"/>
          <w:lang w:val="pt-BR"/>
        </w:rPr>
        <w:t>A seguir temos as tabelas de casos de teste</w:t>
      </w:r>
      <w:r w:rsidR="00446CEE">
        <w:rPr>
          <w:rFonts w:ascii="Arial" w:hAnsi="Arial" w:cs="Arial"/>
          <w:sz w:val="22"/>
          <w:szCs w:val="22"/>
          <w:lang w:val="pt-BR"/>
        </w:rPr>
        <w:t xml:space="preserve"> divididas em sub-categorias</w:t>
      </w:r>
      <w:r w:rsidRPr="005D3C28">
        <w:rPr>
          <w:rFonts w:ascii="Arial" w:hAnsi="Arial" w:cs="Arial"/>
          <w:sz w:val="22"/>
          <w:szCs w:val="22"/>
          <w:lang w:val="pt-BR"/>
        </w:rPr>
        <w:t>, especificando o processo de verificação da etapa que será desenvolvida no software.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Ess</w:t>
      </w:r>
      <w:r w:rsidRPr="005D3C28">
        <w:rPr>
          <w:rFonts w:ascii="Arial" w:hAnsi="Arial" w:cs="Arial"/>
          <w:sz w:val="22"/>
          <w:szCs w:val="22"/>
          <w:lang w:val="pt-BR"/>
        </w:rPr>
        <w:t>e processo é definido com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funções específicas que um </w:t>
      </w:r>
      <w:r w:rsidRPr="005D3C28">
        <w:rPr>
          <w:rFonts w:ascii="Arial" w:hAnsi="Arial" w:cs="Arial"/>
          <w:sz w:val="22"/>
          <w:szCs w:val="22"/>
          <w:lang w:val="pt-BR"/>
        </w:rPr>
        <w:t xml:space="preserve">suposto </w:t>
      </w:r>
      <w:r w:rsidR="003C2F27" w:rsidRPr="005D3C28">
        <w:rPr>
          <w:rFonts w:ascii="Arial" w:hAnsi="Arial" w:cs="Arial"/>
          <w:sz w:val="22"/>
          <w:szCs w:val="22"/>
          <w:lang w:val="pt-BR"/>
        </w:rPr>
        <w:t>usuá</w:t>
      </w:r>
      <w:r w:rsidRPr="005D3C28">
        <w:rPr>
          <w:rFonts w:ascii="Arial" w:hAnsi="Arial" w:cs="Arial"/>
          <w:sz w:val="22"/>
          <w:szCs w:val="22"/>
          <w:lang w:val="pt-BR"/>
        </w:rPr>
        <w:t>rio final do sistema deverá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executar ao usar a aplicação, tais</w:t>
      </w:r>
      <w:r w:rsidRPr="005D3C28">
        <w:rPr>
          <w:rFonts w:ascii="Arial" w:hAnsi="Arial" w:cs="Arial"/>
          <w:sz w:val="22"/>
          <w:szCs w:val="22"/>
          <w:lang w:val="pt-BR"/>
        </w:rPr>
        <w:t xml:space="preserve"> como adicionar ou modificar um dado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 </w:t>
      </w:r>
      <w:r w:rsidRPr="005D3C28">
        <w:rPr>
          <w:rFonts w:ascii="Arial" w:hAnsi="Arial" w:cs="Arial"/>
          <w:sz w:val="22"/>
          <w:szCs w:val="22"/>
          <w:lang w:val="pt-BR"/>
        </w:rPr>
        <w:t>pertencente à agenda</w:t>
      </w:r>
      <w:r w:rsidR="003C2F27" w:rsidRPr="005D3C28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446CEE" w:rsidRDefault="00446CEE" w:rsidP="00446CEE">
      <w:pPr>
        <w:pStyle w:val="NoSpacing"/>
        <w:ind w:firstLine="720"/>
        <w:rPr>
          <w:rFonts w:ascii="Arial" w:hAnsi="Arial" w:cs="Arial"/>
          <w:sz w:val="22"/>
          <w:szCs w:val="22"/>
          <w:lang w:val="pt-BR"/>
        </w:rPr>
      </w:pPr>
    </w:p>
    <w:p w:rsidR="009F4EF1" w:rsidRDefault="009F4EF1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F4EF1" w:rsidRDefault="009F4EF1" w:rsidP="009F4EF1">
      <w:pPr>
        <w:pStyle w:val="NoSpacing"/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Tela </w:t>
      </w:r>
      <w:r w:rsidRPr="009F4EF1">
        <w:rPr>
          <w:rFonts w:ascii="Arial" w:hAnsi="Arial" w:cs="Arial"/>
          <w:b/>
          <w:sz w:val="24"/>
          <w:szCs w:val="24"/>
          <w:lang w:val="pt-BR"/>
        </w:rPr>
        <w:t>Agenda</w:t>
      </w:r>
    </w:p>
    <w:p w:rsidR="009F4EF1" w:rsidRDefault="009F4EF1" w:rsidP="009F4EF1">
      <w:pPr>
        <w:pStyle w:val="NoSpacing"/>
        <w:jc w:val="center"/>
        <w:rPr>
          <w:rFonts w:ascii="Arial" w:hAnsi="Arial" w:cs="Arial"/>
          <w:sz w:val="24"/>
          <w:szCs w:val="24"/>
          <w:lang w:val="pt-BR"/>
        </w:rPr>
      </w:pPr>
      <w:r w:rsidRPr="009F4EF1">
        <w:rPr>
          <w:rFonts w:ascii="Arial" w:hAnsi="Arial" w:cs="Arial"/>
          <w:sz w:val="24"/>
          <w:szCs w:val="24"/>
          <w:lang w:val="pt-BR"/>
        </w:rPr>
        <w:t>Seleção</w:t>
      </w:r>
      <w:r>
        <w:rPr>
          <w:rFonts w:ascii="Arial" w:hAnsi="Arial" w:cs="Arial"/>
          <w:sz w:val="24"/>
          <w:szCs w:val="24"/>
          <w:lang w:val="pt-BR"/>
        </w:rPr>
        <w:t xml:space="preserve"> de</w:t>
      </w:r>
      <w:r w:rsidRPr="009F4EF1">
        <w:rPr>
          <w:rFonts w:ascii="Arial" w:hAnsi="Arial" w:cs="Arial"/>
          <w:sz w:val="24"/>
          <w:szCs w:val="24"/>
          <w:lang w:val="pt-BR"/>
        </w:rPr>
        <w:t xml:space="preserve"> Projeto</w:t>
      </w:r>
    </w:p>
    <w:p w:rsidR="009F4EF1" w:rsidRPr="005D3C28" w:rsidRDefault="009F4EF1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9F4EF1" w:rsidRPr="00E97FB2" w:rsidTr="009F4EF1">
        <w:tc>
          <w:tcPr>
            <w:tcW w:w="9500" w:type="dxa"/>
            <w:gridSpan w:val="2"/>
            <w:shd w:val="clear" w:color="auto" w:fill="DDD9C3" w:themeFill="background2" w:themeFillShade="E6"/>
          </w:tcPr>
          <w:p w:rsidR="009F4EF1" w:rsidRPr="004C322C" w:rsidRDefault="009F4EF1" w:rsidP="00761B73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Exibir Agenda de Projeto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o calendário de atividades de um projeto principal do sistema.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9F4EF1" w:rsidRDefault="009F4EF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9F4EF1" w:rsidRPr="005D3C28" w:rsidRDefault="009F4EF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existir projetos cadastrados na base de dados.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6151A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seleciona o projeto que deseja visualizar o calendário</w:t>
            </w:r>
            <w:r w:rsidR="00446CEE">
              <w:rPr>
                <w:rFonts w:ascii="Arial" w:hAnsi="Arial" w:cs="Arial"/>
                <w:sz w:val="22"/>
                <w:szCs w:val="22"/>
                <w:lang w:val="pt-BR"/>
              </w:rPr>
              <w:t xml:space="preserve"> a partir da ListBox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6151A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Todas as atividades com os respectivos consultores selecionados devem ser exibidas na agenda da tela.</w:t>
            </w:r>
          </w:p>
        </w:tc>
      </w:tr>
      <w:tr w:rsidR="009F4EF1" w:rsidRPr="005D3C28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9F4EF1" w:rsidRDefault="009F4EF1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F4EF1" w:rsidRPr="005D3C28" w:rsidRDefault="009F4EF1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9F4EF1" w:rsidRPr="00E4422A" w:rsidTr="009F4EF1">
        <w:tc>
          <w:tcPr>
            <w:tcW w:w="9500" w:type="dxa"/>
            <w:gridSpan w:val="2"/>
            <w:shd w:val="clear" w:color="auto" w:fill="DDD9C3" w:themeFill="background2" w:themeFillShade="E6"/>
          </w:tcPr>
          <w:p w:rsidR="009F4EF1" w:rsidRPr="004C322C" w:rsidRDefault="009F4EF1" w:rsidP="00761B73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Exibir Agenda de Projetos-Filhos e Netos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o calendário de atividades de um projeto-filho ou um projeto-neto do sistema.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9F4EF1" w:rsidRDefault="009F4EF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9F4EF1" w:rsidRPr="005D3C28" w:rsidRDefault="009F4EF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existir projetos e projetos-filhos cadastrados na base de dados.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9F4EF1" w:rsidRPr="005355C9" w:rsidRDefault="009F4EF1" w:rsidP="006151A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seleciona o projeto-filho ao qual deseja visualizar o calendário</w:t>
            </w:r>
            <w:r w:rsidR="00446CEE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446CEE">
              <w:rPr>
                <w:rFonts w:ascii="Arial" w:hAnsi="Arial" w:cs="Arial"/>
                <w:sz w:val="22"/>
                <w:szCs w:val="22"/>
                <w:lang w:val="pt-BR"/>
              </w:rPr>
              <w:t>a partir da ListBox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6151AA">
            <w:pPr>
              <w:pStyle w:val="NoSpacing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Todas as atividades com os respectivos consultores selecionados do projeto selecionado e de seu pai devem ser exibidas na agenda da tela. Caso o projeto selecionado também possua um projeto avô, as atividades deste também devem ser incluídas na agenda que será exibida na tela.</w:t>
            </w:r>
          </w:p>
        </w:tc>
      </w:tr>
      <w:tr w:rsidR="009F4EF1" w:rsidRPr="005D3C28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9F4EF1" w:rsidRDefault="009F4EF1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F4EF1" w:rsidRDefault="009F4EF1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9F4EF1" w:rsidRPr="003A1AE7" w:rsidTr="009F4EF1">
        <w:tc>
          <w:tcPr>
            <w:tcW w:w="9500" w:type="dxa"/>
            <w:gridSpan w:val="2"/>
            <w:shd w:val="clear" w:color="auto" w:fill="DDD9C3" w:themeFill="background2" w:themeFillShade="E6"/>
          </w:tcPr>
          <w:p w:rsidR="009F4EF1" w:rsidRPr="004C322C" w:rsidRDefault="009F4EF1" w:rsidP="00761B73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0028F0">
              <w:rPr>
                <w:rFonts w:ascii="Arial" w:hAnsi="Arial" w:cs="Arial"/>
                <w:i/>
                <w:sz w:val="22"/>
                <w:szCs w:val="22"/>
                <w:lang w:val="pt-BR"/>
              </w:rPr>
              <w:t>Re</w:t>
            </w: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adaptação do grid de atividades </w:t>
            </w:r>
            <w:r w:rsidRPr="000028F0">
              <w:rPr>
                <w:rFonts w:ascii="Arial" w:hAnsi="Arial" w:cs="Arial"/>
                <w:i/>
                <w:sz w:val="22"/>
                <w:szCs w:val="22"/>
                <w:lang w:val="pt-BR"/>
              </w:rPr>
              <w:t>adicionando os consultores dos projetos pais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Alterações no grid de atividades da agenda para que possam ser exibidas as informações sobre as atividades não apenas dos projetos filhos mas também dos projetos pais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9F4EF1" w:rsidRDefault="009F4EF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9F4EF1" w:rsidRPr="003A1AE7" w:rsidRDefault="009F4EF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haver projetos e atividades cadastradas no sistema.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9F4EF1" w:rsidRPr="00014CC7" w:rsidRDefault="009F4EF1" w:rsidP="006151AA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acessa a agenda do sistema.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6151AA">
            <w:pPr>
              <w:pStyle w:val="NoSpacing"/>
              <w:numPr>
                <w:ilvl w:val="0"/>
                <w:numId w:val="8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 ser possível visualizar um grid da agenda para cada projeto-pai assim como, atualmente, é visto para cada projeto-filho.</w:t>
            </w:r>
          </w:p>
        </w:tc>
      </w:tr>
      <w:tr w:rsidR="009F4EF1" w:rsidRPr="005D3C28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9F4EF1" w:rsidRDefault="009F4EF1" w:rsidP="00446CEE">
      <w:pPr>
        <w:pStyle w:val="NoSpacing"/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 xml:space="preserve">Tela </w:t>
      </w:r>
      <w:r w:rsidRPr="009F4EF1">
        <w:rPr>
          <w:rFonts w:ascii="Arial" w:hAnsi="Arial" w:cs="Arial"/>
          <w:b/>
          <w:sz w:val="24"/>
          <w:szCs w:val="24"/>
          <w:lang w:val="pt-BR"/>
        </w:rPr>
        <w:t>Agenda</w:t>
      </w:r>
    </w:p>
    <w:p w:rsidR="009F4EF1" w:rsidRDefault="009F4EF1" w:rsidP="009F4EF1">
      <w:pPr>
        <w:pStyle w:val="NoSpacing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Manipulação de Atividades</w:t>
      </w:r>
    </w:p>
    <w:p w:rsidR="00E97FB2" w:rsidRDefault="00E97FB2" w:rsidP="00E97FB2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42B39" w:rsidRPr="005D3C28" w:rsidRDefault="00142B39" w:rsidP="00E97FB2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E97FB2" w:rsidRPr="00E97FB2" w:rsidTr="009F4EF1">
        <w:tc>
          <w:tcPr>
            <w:tcW w:w="9500" w:type="dxa"/>
            <w:gridSpan w:val="2"/>
            <w:shd w:val="clear" w:color="auto" w:fill="DDD9C3" w:themeFill="background2" w:themeFillShade="E6"/>
          </w:tcPr>
          <w:p w:rsidR="00E97FB2" w:rsidRPr="004C322C" w:rsidRDefault="00E97FB2" w:rsidP="00E97FB2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E97FB2">
              <w:rPr>
                <w:rFonts w:ascii="Arial" w:hAnsi="Arial" w:cs="Arial"/>
                <w:i/>
                <w:sz w:val="22"/>
                <w:szCs w:val="22"/>
                <w:lang w:val="pt-BR"/>
              </w:rPr>
              <w:t>Criar pág</w:t>
            </w: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ina "add2" em "View/Activities"</w:t>
            </w:r>
          </w:p>
        </w:tc>
      </w:tr>
      <w:tr w:rsidR="00E97FB2" w:rsidRPr="00E4422A" w:rsidTr="00761B73">
        <w:tc>
          <w:tcPr>
            <w:tcW w:w="2518" w:type="dxa"/>
          </w:tcPr>
          <w:p w:rsidR="00E97FB2" w:rsidRPr="004C322C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E97FB2" w:rsidRPr="00E97FB2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97FB2">
              <w:rPr>
                <w:rFonts w:ascii="Arial" w:hAnsi="Arial" w:cs="Arial"/>
                <w:sz w:val="22"/>
                <w:szCs w:val="22"/>
                <w:lang w:val="pt-BR"/>
              </w:rPr>
              <w:t>Criar segunda pagina de “Criar Atividade” onde, nela, apenas haverá adição de Sigla do Consultor e Descrição da Atividade.</w:t>
            </w:r>
          </w:p>
          <w:p w:rsidR="00E97FB2" w:rsidRPr="005D3C28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97FB2">
              <w:rPr>
                <w:rFonts w:ascii="Arial" w:hAnsi="Arial" w:cs="Arial"/>
                <w:sz w:val="22"/>
                <w:szCs w:val="22"/>
                <w:lang w:val="pt-BR"/>
              </w:rPr>
              <w:t>Será exibida na página, de forma estática e inalterável, a data e a hora da atividade.</w:t>
            </w:r>
          </w:p>
        </w:tc>
      </w:tr>
      <w:tr w:rsidR="00E97FB2" w:rsidRPr="00E4422A" w:rsidTr="00761B73">
        <w:tc>
          <w:tcPr>
            <w:tcW w:w="2518" w:type="dxa"/>
          </w:tcPr>
          <w:p w:rsidR="00E97FB2" w:rsidRPr="004C322C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E97FB2" w:rsidRDefault="00E97FB2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E97FB2" w:rsidRPr="00E97FB2" w:rsidRDefault="00447F2B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Devem haver projetos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cadastrado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s no sistema.</w:t>
            </w:r>
          </w:p>
        </w:tc>
      </w:tr>
      <w:tr w:rsidR="00E97FB2" w:rsidRPr="00E4422A" w:rsidTr="00761B73">
        <w:tc>
          <w:tcPr>
            <w:tcW w:w="2518" w:type="dxa"/>
          </w:tcPr>
          <w:p w:rsidR="00E97FB2" w:rsidRPr="004C322C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447F2B" w:rsidRDefault="00447F2B" w:rsidP="006151AA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acessa a agenda do sistema.</w:t>
            </w:r>
          </w:p>
          <w:p w:rsidR="00E97FB2" w:rsidRPr="005D3C28" w:rsidRDefault="00447F2B" w:rsidP="006151AA">
            <w:pPr>
              <w:pStyle w:val="NoSpacing"/>
              <w:numPr>
                <w:ilvl w:val="0"/>
                <w:numId w:val="6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seleciona um campo da agenda vazio referente a uma data e hora especifica que não possui atividade cadastrada ainda.</w:t>
            </w:r>
          </w:p>
        </w:tc>
      </w:tr>
      <w:tr w:rsidR="00E97FB2" w:rsidRPr="00E4422A" w:rsidTr="00761B73">
        <w:tc>
          <w:tcPr>
            <w:tcW w:w="2518" w:type="dxa"/>
          </w:tcPr>
          <w:p w:rsidR="00E97FB2" w:rsidRPr="004C322C" w:rsidRDefault="00E97FB2" w:rsidP="00761B73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E97FB2" w:rsidRPr="005D3C28" w:rsidRDefault="00E97FB2" w:rsidP="006151A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nova tela de Cadastro onde só haverá os campos de Sigla de consultor e Descrição de atividade para preencher.</w:t>
            </w:r>
          </w:p>
        </w:tc>
      </w:tr>
      <w:tr w:rsidR="00E97FB2" w:rsidRPr="005D3C28" w:rsidTr="00761B73">
        <w:tc>
          <w:tcPr>
            <w:tcW w:w="2518" w:type="dxa"/>
          </w:tcPr>
          <w:p w:rsidR="00E97FB2" w:rsidRPr="004C322C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E97FB2" w:rsidRPr="005D3C28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3A1AE7" w:rsidRDefault="003A1AE7" w:rsidP="004C322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E97FB2" w:rsidRDefault="00E97FB2" w:rsidP="004C322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E97FB2" w:rsidRPr="00E97FB2" w:rsidTr="009F4EF1">
        <w:tc>
          <w:tcPr>
            <w:tcW w:w="9500" w:type="dxa"/>
            <w:gridSpan w:val="2"/>
            <w:shd w:val="clear" w:color="auto" w:fill="DDD9C3" w:themeFill="background2" w:themeFillShade="E6"/>
          </w:tcPr>
          <w:p w:rsidR="00E97FB2" w:rsidRPr="004C322C" w:rsidRDefault="00E97FB2" w:rsidP="00761B73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E97FB2">
              <w:rPr>
                <w:rFonts w:ascii="Arial" w:hAnsi="Arial" w:cs="Arial"/>
                <w:i/>
                <w:sz w:val="22"/>
                <w:szCs w:val="22"/>
                <w:lang w:val="pt-BR"/>
              </w:rPr>
              <w:t>Criar página "edit2" em "View/Activities"</w:t>
            </w:r>
          </w:p>
        </w:tc>
      </w:tr>
      <w:tr w:rsidR="00E97FB2" w:rsidRPr="00E4422A" w:rsidTr="00761B73">
        <w:tc>
          <w:tcPr>
            <w:tcW w:w="2518" w:type="dxa"/>
          </w:tcPr>
          <w:p w:rsidR="00E97FB2" w:rsidRPr="004C322C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E97FB2" w:rsidRPr="00E97FB2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97FB2">
              <w:rPr>
                <w:rFonts w:ascii="Arial" w:hAnsi="Arial" w:cs="Arial"/>
                <w:sz w:val="22"/>
                <w:szCs w:val="22"/>
                <w:lang w:val="pt-BR"/>
              </w:rPr>
              <w:t>Criar segunda pagina de “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Editar</w:t>
            </w:r>
            <w:r w:rsidRPr="00E97FB2">
              <w:rPr>
                <w:rFonts w:ascii="Arial" w:hAnsi="Arial" w:cs="Arial"/>
                <w:sz w:val="22"/>
                <w:szCs w:val="22"/>
                <w:lang w:val="pt-BR"/>
              </w:rPr>
              <w:t xml:space="preserve"> Atividade” onde, nela, apenas haverá a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lteração</w:t>
            </w:r>
            <w:r w:rsidRPr="00E97FB2">
              <w:rPr>
                <w:rFonts w:ascii="Arial" w:hAnsi="Arial" w:cs="Arial"/>
                <w:sz w:val="22"/>
                <w:szCs w:val="22"/>
                <w:lang w:val="pt-BR"/>
              </w:rPr>
              <w:t xml:space="preserve"> de Sigla do Consultor e Descrição da Atividade.</w:t>
            </w:r>
          </w:p>
          <w:p w:rsidR="00E97FB2" w:rsidRPr="005D3C28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E97FB2">
              <w:rPr>
                <w:rFonts w:ascii="Arial" w:hAnsi="Arial" w:cs="Arial"/>
                <w:sz w:val="22"/>
                <w:szCs w:val="22"/>
                <w:lang w:val="pt-BR"/>
              </w:rPr>
              <w:t>Será exibida na página, de forma estática e inalterável, a data e a hora da atividade.</w:t>
            </w:r>
          </w:p>
        </w:tc>
      </w:tr>
      <w:tr w:rsidR="00E97FB2" w:rsidRPr="00E4422A" w:rsidTr="00761B73">
        <w:tc>
          <w:tcPr>
            <w:tcW w:w="2518" w:type="dxa"/>
          </w:tcPr>
          <w:p w:rsidR="00E97FB2" w:rsidRPr="004C322C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E97FB2" w:rsidRDefault="00E97FB2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E97FB2" w:rsidRPr="00E97FB2" w:rsidRDefault="00E97FB2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haver projetos e atividades cadastradas no sistema.</w:t>
            </w:r>
          </w:p>
        </w:tc>
      </w:tr>
      <w:tr w:rsidR="00E97FB2" w:rsidRPr="00E4422A" w:rsidTr="00761B73">
        <w:tc>
          <w:tcPr>
            <w:tcW w:w="2518" w:type="dxa"/>
          </w:tcPr>
          <w:p w:rsidR="00E97FB2" w:rsidRPr="004C322C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873408" w:rsidRDefault="00E97FB2" w:rsidP="006151A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Usuário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acessa a agenda do sistema.</w:t>
            </w:r>
          </w:p>
          <w:p w:rsidR="00E97FB2" w:rsidRPr="00873408" w:rsidRDefault="00E97FB2" w:rsidP="006151AA">
            <w:pPr>
              <w:pStyle w:val="NoSpacing"/>
              <w:numPr>
                <w:ilvl w:val="0"/>
                <w:numId w:val="7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73408">
              <w:rPr>
                <w:rFonts w:ascii="Arial" w:hAnsi="Arial" w:cs="Arial"/>
                <w:sz w:val="22"/>
                <w:szCs w:val="22"/>
                <w:lang w:val="pt-BR"/>
              </w:rPr>
              <w:t>Usuário seleciona um cam</w:t>
            </w:r>
            <w:r w:rsidR="00447F2B" w:rsidRPr="00873408">
              <w:rPr>
                <w:rFonts w:ascii="Arial" w:hAnsi="Arial" w:cs="Arial"/>
                <w:sz w:val="22"/>
                <w:szCs w:val="22"/>
                <w:lang w:val="pt-BR"/>
              </w:rPr>
              <w:t>po da agenda já preenchido, referente a uma data e hora especifica que já possui atividade cadastrada.</w:t>
            </w:r>
          </w:p>
        </w:tc>
      </w:tr>
      <w:tr w:rsidR="00E97FB2" w:rsidRPr="00E4422A" w:rsidTr="00761B73">
        <w:tc>
          <w:tcPr>
            <w:tcW w:w="2518" w:type="dxa"/>
          </w:tcPr>
          <w:p w:rsidR="00E97FB2" w:rsidRPr="004C322C" w:rsidRDefault="00E97FB2" w:rsidP="00761B73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E97FB2" w:rsidRPr="005D3C28" w:rsidRDefault="00E97FB2" w:rsidP="006151AA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nov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a tela de Editar Atividade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onde só haverá os campos de Sigla de consultor e Descr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ição de atividade para alterar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E97FB2" w:rsidRPr="005D3C28" w:rsidTr="00761B73">
        <w:tc>
          <w:tcPr>
            <w:tcW w:w="2518" w:type="dxa"/>
          </w:tcPr>
          <w:p w:rsidR="00E97FB2" w:rsidRPr="004C322C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E97FB2" w:rsidRPr="005D3C28" w:rsidRDefault="00E97FB2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9F4EF1" w:rsidRDefault="009F4EF1" w:rsidP="004C322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42B39" w:rsidRDefault="00142B39" w:rsidP="004C322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447F2B" w:rsidRPr="00E97FB2" w:rsidTr="009F4EF1">
        <w:tc>
          <w:tcPr>
            <w:tcW w:w="9500" w:type="dxa"/>
            <w:gridSpan w:val="2"/>
            <w:shd w:val="clear" w:color="auto" w:fill="DDD9C3" w:themeFill="background2" w:themeFillShade="E6"/>
          </w:tcPr>
          <w:p w:rsidR="00447F2B" w:rsidRPr="004C322C" w:rsidRDefault="00447F2B" w:rsidP="00447F2B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447F2B">
              <w:rPr>
                <w:rFonts w:ascii="Arial" w:hAnsi="Arial" w:cs="Arial"/>
                <w:i/>
                <w:sz w:val="22"/>
                <w:szCs w:val="22"/>
                <w:lang w:val="pt-BR"/>
              </w:rPr>
              <w:t>C</w:t>
            </w: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riar lightbox para o duplo clique</w:t>
            </w:r>
            <w:r w:rsidRPr="00447F2B">
              <w:rPr>
                <w:rFonts w:ascii="Arial" w:hAnsi="Arial" w:cs="Arial"/>
                <w:i/>
                <w:sz w:val="22"/>
                <w:szCs w:val="22"/>
                <w:lang w:val="pt-BR"/>
              </w:rPr>
              <w:t xml:space="preserve"> nos </w:t>
            </w: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campos de "Agenda"</w:t>
            </w:r>
          </w:p>
        </w:tc>
      </w:tr>
      <w:tr w:rsidR="00447F2B" w:rsidRPr="00E4422A" w:rsidTr="00761B73">
        <w:tc>
          <w:tcPr>
            <w:tcW w:w="2518" w:type="dxa"/>
          </w:tcPr>
          <w:p w:rsidR="00447F2B" w:rsidRPr="004C322C" w:rsidRDefault="00447F2B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447F2B" w:rsidRPr="00447F2B" w:rsidRDefault="00447F2B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47F2B">
              <w:rPr>
                <w:rFonts w:ascii="Arial" w:hAnsi="Arial" w:cs="Arial"/>
                <w:sz w:val="22"/>
                <w:szCs w:val="22"/>
                <w:lang w:val="pt-BR"/>
              </w:rPr>
              <w:t xml:space="preserve">Inserir </w:t>
            </w:r>
            <w:r w:rsidRPr="00447F2B">
              <w:rPr>
                <w:rFonts w:ascii="Arial" w:hAnsi="Arial" w:cs="Arial"/>
                <w:sz w:val="22"/>
                <w:szCs w:val="22"/>
                <w:lang w:val="pt-BR"/>
              </w:rPr>
              <w:t>lig</w:t>
            </w:r>
            <w:r w:rsidRPr="00447F2B">
              <w:rPr>
                <w:rFonts w:ascii="Arial" w:hAnsi="Arial" w:cs="Arial"/>
                <w:sz w:val="22"/>
                <w:szCs w:val="22"/>
                <w:lang w:val="pt-BR"/>
              </w:rPr>
              <w:t>htbox para quando um campo da agenda for duplamente clicado, para</w:t>
            </w:r>
            <w:r w:rsidRPr="00447F2B">
              <w:rPr>
                <w:rFonts w:ascii="Arial" w:hAnsi="Arial" w:cs="Arial"/>
                <w:sz w:val="22"/>
                <w:szCs w:val="22"/>
                <w:lang w:val="pt-BR"/>
              </w:rPr>
              <w:t xml:space="preserve"> chama</w:t>
            </w:r>
            <w:r w:rsidRPr="00447F2B">
              <w:rPr>
                <w:rFonts w:ascii="Arial" w:hAnsi="Arial" w:cs="Arial"/>
                <w:sz w:val="22"/>
                <w:szCs w:val="22"/>
                <w:lang w:val="pt-BR"/>
              </w:rPr>
              <w:t>r a</w:t>
            </w:r>
            <w:r w:rsidRPr="00447F2B">
              <w:rPr>
                <w:rFonts w:ascii="Arial" w:hAnsi="Arial" w:cs="Arial"/>
                <w:sz w:val="22"/>
                <w:szCs w:val="22"/>
                <w:lang w:val="pt-BR"/>
              </w:rPr>
              <w:t xml:space="preserve"> página "add2"</w:t>
            </w:r>
            <w:r w:rsidRPr="00447F2B">
              <w:rPr>
                <w:rFonts w:ascii="Arial" w:hAnsi="Arial" w:cs="Arial"/>
                <w:sz w:val="22"/>
                <w:szCs w:val="22"/>
                <w:lang w:val="pt-BR"/>
              </w:rPr>
              <w:t xml:space="preserve"> (caso a atividade não exista) ou</w:t>
            </w:r>
            <w:r w:rsidRPr="00447F2B">
              <w:rPr>
                <w:rFonts w:ascii="Arial" w:hAnsi="Arial" w:cs="Arial"/>
                <w:sz w:val="22"/>
                <w:szCs w:val="22"/>
                <w:lang w:val="pt-BR"/>
              </w:rPr>
              <w:t xml:space="preserve"> "edit2" (caso ela já exista)</w:t>
            </w:r>
            <w:r w:rsidRPr="00447F2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447F2B" w:rsidRPr="00E4422A" w:rsidTr="00761B73">
        <w:tc>
          <w:tcPr>
            <w:tcW w:w="2518" w:type="dxa"/>
          </w:tcPr>
          <w:p w:rsidR="00447F2B" w:rsidRPr="004C322C" w:rsidRDefault="00447F2B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447F2B" w:rsidRDefault="00447F2B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447F2B" w:rsidRPr="00E97FB2" w:rsidRDefault="00447F2B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haver projetos e atividades cadastradas no sistema.</w:t>
            </w:r>
          </w:p>
        </w:tc>
      </w:tr>
      <w:tr w:rsidR="00447F2B" w:rsidRPr="00E4422A" w:rsidTr="00761B73">
        <w:tc>
          <w:tcPr>
            <w:tcW w:w="2518" w:type="dxa"/>
          </w:tcPr>
          <w:p w:rsidR="00447F2B" w:rsidRPr="004C322C" w:rsidRDefault="00447F2B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873408" w:rsidRDefault="00447F2B" w:rsidP="006151AA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acessa a agenda do sistema.</w:t>
            </w:r>
          </w:p>
          <w:p w:rsidR="00447F2B" w:rsidRPr="00873408" w:rsidRDefault="00447F2B" w:rsidP="006151AA">
            <w:pPr>
              <w:pStyle w:val="NoSpacing"/>
              <w:numPr>
                <w:ilvl w:val="0"/>
                <w:numId w:val="9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73408">
              <w:rPr>
                <w:rFonts w:ascii="Arial" w:hAnsi="Arial" w:cs="Arial"/>
                <w:sz w:val="22"/>
                <w:szCs w:val="22"/>
                <w:lang w:val="pt-BR"/>
              </w:rPr>
              <w:t xml:space="preserve">Usuário seleciona um campo da agenda </w:t>
            </w:r>
            <w:r w:rsidRPr="00873408">
              <w:rPr>
                <w:rFonts w:ascii="Arial" w:hAnsi="Arial" w:cs="Arial"/>
                <w:sz w:val="22"/>
                <w:szCs w:val="22"/>
                <w:lang w:val="pt-BR"/>
              </w:rPr>
              <w:t xml:space="preserve">ainda não preenchido ou </w:t>
            </w:r>
            <w:r w:rsidRPr="00873408">
              <w:rPr>
                <w:rFonts w:ascii="Arial" w:hAnsi="Arial" w:cs="Arial"/>
                <w:sz w:val="22"/>
                <w:szCs w:val="22"/>
                <w:lang w:val="pt-BR"/>
              </w:rPr>
              <w:t>já preenchido, referente a uma data e hora especifica</w:t>
            </w:r>
            <w:r w:rsidRPr="00873408">
              <w:rPr>
                <w:rFonts w:ascii="Arial" w:hAnsi="Arial" w:cs="Arial"/>
                <w:sz w:val="22"/>
                <w:szCs w:val="22"/>
                <w:lang w:val="pt-BR"/>
              </w:rPr>
              <w:t xml:space="preserve"> que </w:t>
            </w:r>
            <w:r w:rsidRPr="00873408">
              <w:rPr>
                <w:rFonts w:ascii="Arial" w:hAnsi="Arial" w:cs="Arial"/>
                <w:sz w:val="22"/>
                <w:szCs w:val="22"/>
                <w:lang w:val="pt-BR"/>
              </w:rPr>
              <w:t>possui</w:t>
            </w:r>
            <w:r w:rsidRPr="00873408">
              <w:rPr>
                <w:rFonts w:ascii="Arial" w:hAnsi="Arial" w:cs="Arial"/>
                <w:sz w:val="22"/>
                <w:szCs w:val="22"/>
                <w:lang w:val="pt-BR"/>
              </w:rPr>
              <w:t xml:space="preserve"> ou não uma</w:t>
            </w:r>
            <w:r w:rsidRPr="00873408">
              <w:rPr>
                <w:rFonts w:ascii="Arial" w:hAnsi="Arial" w:cs="Arial"/>
                <w:sz w:val="22"/>
                <w:szCs w:val="22"/>
                <w:lang w:val="pt-BR"/>
              </w:rPr>
              <w:t xml:space="preserve"> atividade cadastrada.</w:t>
            </w:r>
          </w:p>
        </w:tc>
      </w:tr>
      <w:tr w:rsidR="00447F2B" w:rsidRPr="00E4422A" w:rsidTr="00761B73">
        <w:tc>
          <w:tcPr>
            <w:tcW w:w="2518" w:type="dxa"/>
          </w:tcPr>
          <w:p w:rsidR="00447F2B" w:rsidRPr="004C322C" w:rsidRDefault="00447F2B" w:rsidP="00761B73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447F2B" w:rsidRPr="005D3C28" w:rsidRDefault="00447F2B" w:rsidP="006151A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Ativar LightBox no campo selecionado.</w:t>
            </w:r>
          </w:p>
        </w:tc>
      </w:tr>
      <w:tr w:rsidR="00447F2B" w:rsidRPr="005D3C28" w:rsidTr="00761B73">
        <w:tc>
          <w:tcPr>
            <w:tcW w:w="2518" w:type="dxa"/>
          </w:tcPr>
          <w:p w:rsidR="00447F2B" w:rsidRPr="004C322C" w:rsidRDefault="00447F2B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447F2B" w:rsidRPr="005D3C28" w:rsidRDefault="00447F2B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447F2B" w:rsidRDefault="00447F2B" w:rsidP="004C322C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F4EF1" w:rsidRDefault="009F4EF1" w:rsidP="00E97FB2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F4EF1" w:rsidRDefault="009F4EF1" w:rsidP="009F4EF1">
      <w:pPr>
        <w:pStyle w:val="NoSpacing"/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Tela </w:t>
      </w:r>
      <w:r w:rsidRPr="009F4EF1">
        <w:rPr>
          <w:rFonts w:ascii="Arial" w:hAnsi="Arial" w:cs="Arial"/>
          <w:b/>
          <w:sz w:val="24"/>
          <w:szCs w:val="24"/>
          <w:lang w:val="pt-BR"/>
        </w:rPr>
        <w:t>A</w:t>
      </w:r>
      <w:r>
        <w:rPr>
          <w:rFonts w:ascii="Arial" w:hAnsi="Arial" w:cs="Arial"/>
          <w:b/>
          <w:sz w:val="24"/>
          <w:szCs w:val="24"/>
          <w:lang w:val="pt-BR"/>
        </w:rPr>
        <w:t>tividades</w:t>
      </w:r>
    </w:p>
    <w:p w:rsidR="009F4EF1" w:rsidRDefault="009F4EF1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42B39" w:rsidRDefault="00142B39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9F4EF1" w:rsidRPr="00E4422A" w:rsidTr="009F4EF1">
        <w:tc>
          <w:tcPr>
            <w:tcW w:w="9500" w:type="dxa"/>
            <w:gridSpan w:val="2"/>
            <w:shd w:val="clear" w:color="auto" w:fill="DDD9C3" w:themeFill="background2" w:themeFillShade="E6"/>
          </w:tcPr>
          <w:p w:rsidR="009F4EF1" w:rsidRPr="00B16D47" w:rsidRDefault="009F4EF1" w:rsidP="00761B73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Ordenar a lista de atividades por data (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decrescente</w:t>
            </w: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)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 lista de atividades deve ser ordenada por ordem cronológica decrescente.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9F4EF1" w:rsidRDefault="009F4EF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9F4EF1" w:rsidRPr="00C840DA" w:rsidRDefault="009F4EF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haver projetos e atividades cadastradas no sistema.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9F4EF1" w:rsidRPr="00C840DA" w:rsidRDefault="009F4EF1" w:rsidP="006151A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acessar a tela de Atvidades de um projeto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6151A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 lista de Atividades deve estar ordenada cronologicamente da atividade mais recente criada para a mais antiga.</w:t>
            </w:r>
          </w:p>
        </w:tc>
      </w:tr>
      <w:tr w:rsidR="009F4EF1" w:rsidRPr="005D3C28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9F4EF1" w:rsidRDefault="009F4EF1" w:rsidP="00E97FB2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F4EF1" w:rsidRDefault="009F4EF1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9F4EF1" w:rsidRPr="003A1AE7" w:rsidTr="009F4EF1">
        <w:tc>
          <w:tcPr>
            <w:tcW w:w="9500" w:type="dxa"/>
            <w:gridSpan w:val="2"/>
            <w:shd w:val="clear" w:color="auto" w:fill="DDD9C3" w:themeFill="background2" w:themeFillShade="E6"/>
          </w:tcPr>
          <w:p w:rsidR="009F4EF1" w:rsidRPr="004C322C" w:rsidRDefault="009F4EF1" w:rsidP="00761B73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3A1AE7">
              <w:rPr>
                <w:rFonts w:ascii="Arial" w:hAnsi="Arial" w:cs="Arial"/>
                <w:i/>
                <w:sz w:val="22"/>
                <w:szCs w:val="22"/>
                <w:lang w:val="pt-BR"/>
              </w:rPr>
              <w:t>Adicionar título do projeto na página cadastrar/editar atividade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Exibir o nome do projeto nas telas de cadastrar ou editar atividades que se refiram ao projeto.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9F4EF1" w:rsidRDefault="009F4EF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9F4EF1" w:rsidRDefault="009F4EF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acessar a lista de projetos do sistema.</w:t>
            </w:r>
          </w:p>
          <w:p w:rsidR="009F4EF1" w:rsidRPr="003A1AE7" w:rsidRDefault="009F4EF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selecionar um projeto da lista.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9F4EF1" w:rsidRPr="003A1AE7" w:rsidRDefault="009F4EF1" w:rsidP="006151A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escolher a opção de cadastrar uma atividade do projeto ou editar alguma atividade já existente.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6151A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 ser exibido nas telas de ‘Cadastrar Atividade’ ou ‘Editar Atividade’ o título correspondente ao projeto que possui/possuirá tais atividades.</w:t>
            </w:r>
          </w:p>
        </w:tc>
      </w:tr>
      <w:tr w:rsidR="009F4EF1" w:rsidRPr="005D3C28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9F4EF1" w:rsidRDefault="009F4EF1" w:rsidP="00E97FB2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F4EF1" w:rsidRDefault="009F4EF1" w:rsidP="00E97FB2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42B39" w:rsidRDefault="00142B39" w:rsidP="00E97FB2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873408" w:rsidRDefault="00873408" w:rsidP="00873408">
      <w:pPr>
        <w:pStyle w:val="NoSpacing"/>
        <w:jc w:val="center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Tela </w:t>
      </w:r>
      <w:r>
        <w:rPr>
          <w:rFonts w:ascii="Arial" w:hAnsi="Arial" w:cs="Arial"/>
          <w:b/>
          <w:sz w:val="24"/>
          <w:szCs w:val="24"/>
          <w:lang w:val="pt-BR"/>
        </w:rPr>
        <w:t>Despesas</w:t>
      </w:r>
    </w:p>
    <w:p w:rsidR="009F4EF1" w:rsidRDefault="009F4EF1" w:rsidP="00873408">
      <w:pPr>
        <w:pStyle w:val="NoSpacing"/>
        <w:jc w:val="center"/>
        <w:rPr>
          <w:rFonts w:ascii="Arial" w:hAnsi="Arial" w:cs="Arial"/>
          <w:sz w:val="22"/>
          <w:szCs w:val="22"/>
          <w:lang w:val="pt-BR"/>
        </w:rPr>
      </w:pPr>
    </w:p>
    <w:p w:rsidR="00873408" w:rsidRDefault="00873408" w:rsidP="0087340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873408" w:rsidRPr="00E97FB2" w:rsidTr="00761B73">
        <w:tc>
          <w:tcPr>
            <w:tcW w:w="9500" w:type="dxa"/>
            <w:gridSpan w:val="2"/>
            <w:shd w:val="clear" w:color="auto" w:fill="DDD9C3" w:themeFill="background2" w:themeFillShade="E6"/>
          </w:tcPr>
          <w:p w:rsidR="00873408" w:rsidRPr="004C322C" w:rsidRDefault="00873408" w:rsidP="00761B73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9F4EF1">
              <w:rPr>
                <w:rFonts w:ascii="Arial" w:hAnsi="Arial" w:cs="Arial"/>
                <w:i/>
                <w:sz w:val="22"/>
                <w:szCs w:val="22"/>
                <w:lang w:val="pt-BR"/>
              </w:rPr>
              <w:t>Mudar nome da página "Despesas" para "Centro de Custos"</w:t>
            </w:r>
          </w:p>
        </w:tc>
      </w:tr>
      <w:tr w:rsidR="00873408" w:rsidRPr="00E4422A" w:rsidTr="00761B73">
        <w:tc>
          <w:tcPr>
            <w:tcW w:w="2518" w:type="dxa"/>
          </w:tcPr>
          <w:p w:rsidR="00873408" w:rsidRPr="004C322C" w:rsidRDefault="00873408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873408" w:rsidRPr="005D3C28" w:rsidRDefault="00873408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título da página ‘Despesas’ deve ser alterado para ‘Centro de Custos’</w:t>
            </w:r>
            <w:r w:rsidR="00446CE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873408" w:rsidRPr="00E4422A" w:rsidTr="00761B73">
        <w:tc>
          <w:tcPr>
            <w:tcW w:w="2518" w:type="dxa"/>
          </w:tcPr>
          <w:p w:rsidR="00873408" w:rsidRPr="004C322C" w:rsidRDefault="00873408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446CEE" w:rsidRDefault="00446CEE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446CEE" w:rsidRDefault="00446CEE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haver projetos e atividades cadastradas no sistema.</w:t>
            </w:r>
          </w:p>
          <w:p w:rsidR="00873408" w:rsidRPr="00E97FB2" w:rsidRDefault="00873408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A antiga página ‘Despesas’ estar disponível.</w:t>
            </w:r>
          </w:p>
        </w:tc>
      </w:tr>
      <w:tr w:rsidR="00873408" w:rsidRPr="00E4422A" w:rsidTr="00761B73">
        <w:tc>
          <w:tcPr>
            <w:tcW w:w="2518" w:type="dxa"/>
          </w:tcPr>
          <w:p w:rsidR="00873408" w:rsidRPr="004C322C" w:rsidRDefault="00873408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446CEE" w:rsidRDefault="00446CEE" w:rsidP="006151A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acessar a tela de projetos.</w:t>
            </w:r>
          </w:p>
          <w:p w:rsidR="00446CEE" w:rsidRDefault="00446CEE" w:rsidP="006151A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selecionar um projeto da lista.</w:t>
            </w:r>
          </w:p>
          <w:p w:rsidR="00873408" w:rsidRPr="00446CEE" w:rsidRDefault="00446CEE" w:rsidP="006151AA">
            <w:pPr>
              <w:pStyle w:val="NoSpacing"/>
              <w:numPr>
                <w:ilvl w:val="0"/>
                <w:numId w:val="10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selecionar</w:t>
            </w:r>
            <w:r w:rsidRPr="00446CEE">
              <w:rPr>
                <w:rFonts w:ascii="Arial" w:hAnsi="Arial" w:cs="Arial"/>
                <w:sz w:val="22"/>
                <w:szCs w:val="22"/>
                <w:lang w:val="pt-BR"/>
              </w:rPr>
              <w:t xml:space="preserve"> a </w:t>
            </w:r>
            <w:r w:rsidR="00A75DE1">
              <w:rPr>
                <w:rFonts w:ascii="Arial" w:hAnsi="Arial" w:cs="Arial"/>
                <w:sz w:val="22"/>
                <w:szCs w:val="22"/>
                <w:lang w:val="pt-BR"/>
              </w:rPr>
              <w:t xml:space="preserve">antiga </w:t>
            </w:r>
            <w:r w:rsidRPr="00446CEE">
              <w:rPr>
                <w:rFonts w:ascii="Arial" w:hAnsi="Arial" w:cs="Arial"/>
                <w:sz w:val="22"/>
                <w:szCs w:val="22"/>
                <w:lang w:val="pt-BR"/>
              </w:rPr>
              <w:t>página de Despesas do projeto.</w:t>
            </w:r>
          </w:p>
        </w:tc>
      </w:tr>
      <w:tr w:rsidR="00873408" w:rsidRPr="00E4422A" w:rsidTr="00761B73">
        <w:tc>
          <w:tcPr>
            <w:tcW w:w="2518" w:type="dxa"/>
          </w:tcPr>
          <w:p w:rsidR="00873408" w:rsidRPr="00446CEE" w:rsidRDefault="00873408" w:rsidP="00761B73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  <w:lang w:val="pt-BR"/>
              </w:rPr>
            </w:pPr>
            <w:r w:rsidRPr="00446CEE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  <w:lang w:val="pt-BR"/>
              </w:rPr>
              <w:t>Resultados esperados</w:t>
            </w:r>
          </w:p>
        </w:tc>
        <w:tc>
          <w:tcPr>
            <w:tcW w:w="6982" w:type="dxa"/>
          </w:tcPr>
          <w:p w:rsidR="00873408" w:rsidRPr="005D3C28" w:rsidRDefault="00446CEE" w:rsidP="006151A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título da página deve ser </w:t>
            </w:r>
            <w:r w:rsidRPr="009F4EF1">
              <w:rPr>
                <w:rFonts w:ascii="Arial" w:hAnsi="Arial" w:cs="Arial"/>
                <w:i/>
                <w:sz w:val="22"/>
                <w:szCs w:val="22"/>
                <w:lang w:val="pt-BR"/>
              </w:rPr>
              <w:t>"Centro de Custos"</w:t>
            </w:r>
          </w:p>
        </w:tc>
      </w:tr>
      <w:tr w:rsidR="00873408" w:rsidRPr="00446CEE" w:rsidTr="00761B73">
        <w:tc>
          <w:tcPr>
            <w:tcW w:w="2518" w:type="dxa"/>
          </w:tcPr>
          <w:p w:rsidR="00873408" w:rsidRPr="004C322C" w:rsidRDefault="00873408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46CEE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  <w:lang w:val="pt-BR"/>
              </w:rPr>
              <w:t>Implementação</w:t>
            </w:r>
          </w:p>
        </w:tc>
        <w:tc>
          <w:tcPr>
            <w:tcW w:w="6982" w:type="dxa"/>
          </w:tcPr>
          <w:p w:rsidR="00873408" w:rsidRPr="005D3C28" w:rsidRDefault="00873408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873408" w:rsidRDefault="00873408" w:rsidP="0087340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42B39" w:rsidRDefault="00142B39" w:rsidP="0087340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142B39" w:rsidRDefault="00142B39" w:rsidP="0087340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873408" w:rsidRDefault="00873408" w:rsidP="0087340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873408" w:rsidRPr="00E97FB2" w:rsidTr="00761B73">
        <w:tc>
          <w:tcPr>
            <w:tcW w:w="9500" w:type="dxa"/>
            <w:gridSpan w:val="2"/>
            <w:shd w:val="clear" w:color="auto" w:fill="DDD9C3" w:themeFill="background2" w:themeFillShade="E6"/>
          </w:tcPr>
          <w:p w:rsidR="00873408" w:rsidRPr="004C322C" w:rsidRDefault="00873408" w:rsidP="00761B73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9F4EF1">
              <w:rPr>
                <w:rFonts w:ascii="Arial" w:hAnsi="Arial" w:cs="Arial"/>
                <w:i/>
                <w:sz w:val="22"/>
                <w:szCs w:val="22"/>
                <w:lang w:val="pt-BR"/>
              </w:rPr>
              <w:t>Mudar nome de "Saída", em Centro de custos, para "Despesas"</w:t>
            </w:r>
          </w:p>
        </w:tc>
      </w:tr>
      <w:tr w:rsidR="00873408" w:rsidRPr="00E4422A" w:rsidTr="00761B73">
        <w:tc>
          <w:tcPr>
            <w:tcW w:w="2518" w:type="dxa"/>
          </w:tcPr>
          <w:p w:rsidR="00873408" w:rsidRPr="004C322C" w:rsidRDefault="00873408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46CEE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  <w:lang w:val="pt-BR"/>
              </w:rPr>
              <w:t>Descrição</w:t>
            </w:r>
          </w:p>
        </w:tc>
        <w:tc>
          <w:tcPr>
            <w:tcW w:w="6982" w:type="dxa"/>
          </w:tcPr>
          <w:p w:rsidR="00873408" w:rsidRPr="005D3C28" w:rsidRDefault="00A75DE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nome do campo ‘Saída’ em Centro de custos deve ser trocado para ‘Despesas’</w:t>
            </w:r>
          </w:p>
        </w:tc>
      </w:tr>
      <w:tr w:rsidR="00873408" w:rsidRPr="00E4422A" w:rsidTr="00761B73">
        <w:tc>
          <w:tcPr>
            <w:tcW w:w="2518" w:type="dxa"/>
          </w:tcPr>
          <w:p w:rsidR="00873408" w:rsidRPr="004C322C" w:rsidRDefault="00873408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446CEE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  <w:lang w:val="pt-BR"/>
              </w:rPr>
              <w:t>Pré-con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dições</w:t>
            </w:r>
            <w:proofErr w:type="spellEnd"/>
          </w:p>
        </w:tc>
        <w:tc>
          <w:tcPr>
            <w:tcW w:w="6982" w:type="dxa"/>
          </w:tcPr>
          <w:p w:rsidR="00A75DE1" w:rsidRDefault="00A75DE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873408" w:rsidRPr="00A75DE1" w:rsidRDefault="00A75DE1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haver projetos e atividades cadastradas no sistema.</w:t>
            </w:r>
          </w:p>
        </w:tc>
      </w:tr>
      <w:tr w:rsidR="00873408" w:rsidRPr="00E4422A" w:rsidTr="00761B73">
        <w:tc>
          <w:tcPr>
            <w:tcW w:w="2518" w:type="dxa"/>
          </w:tcPr>
          <w:p w:rsidR="00873408" w:rsidRPr="004C322C" w:rsidRDefault="00873408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A75DE1" w:rsidRDefault="00A75DE1" w:rsidP="006151A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acessar a tela de projetos.</w:t>
            </w:r>
          </w:p>
          <w:p w:rsidR="00A75DE1" w:rsidRDefault="00A75DE1" w:rsidP="006151A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selecionar um projeto da lista.</w:t>
            </w:r>
          </w:p>
          <w:p w:rsidR="00873408" w:rsidRPr="005D3C28" w:rsidRDefault="00A75DE1" w:rsidP="006151A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deve selecionar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a </w:t>
            </w:r>
            <w:r w:rsidRPr="00446CEE">
              <w:rPr>
                <w:rFonts w:ascii="Arial" w:hAnsi="Arial" w:cs="Arial"/>
                <w:sz w:val="22"/>
                <w:szCs w:val="22"/>
                <w:lang w:val="pt-BR"/>
              </w:rPr>
              <w:t xml:space="preserve">página </w:t>
            </w:r>
            <w:r w:rsidRPr="009F4EF1">
              <w:rPr>
                <w:rFonts w:ascii="Arial" w:hAnsi="Arial" w:cs="Arial"/>
                <w:i/>
                <w:sz w:val="22"/>
                <w:szCs w:val="22"/>
                <w:lang w:val="pt-BR"/>
              </w:rPr>
              <w:t>"Centro de Custos"</w:t>
            </w:r>
            <w:r w:rsidRPr="00446CEE">
              <w:rPr>
                <w:rFonts w:ascii="Arial" w:hAnsi="Arial" w:cs="Arial"/>
                <w:sz w:val="22"/>
                <w:szCs w:val="22"/>
                <w:lang w:val="pt-BR"/>
              </w:rPr>
              <w:t xml:space="preserve"> do projeto.</w:t>
            </w:r>
          </w:p>
        </w:tc>
      </w:tr>
      <w:tr w:rsidR="00873408" w:rsidRPr="00E4422A" w:rsidTr="00761B73">
        <w:tc>
          <w:tcPr>
            <w:tcW w:w="2518" w:type="dxa"/>
          </w:tcPr>
          <w:p w:rsidR="00873408" w:rsidRPr="004C322C" w:rsidRDefault="00873408" w:rsidP="00761B73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873408" w:rsidRPr="005D3C28" w:rsidRDefault="00A75DE1" w:rsidP="006151A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antigo campo “Saída”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da página deve ser </w:t>
            </w:r>
            <w:r w:rsidRPr="009F4EF1">
              <w:rPr>
                <w:rFonts w:ascii="Arial" w:hAnsi="Arial" w:cs="Arial"/>
                <w:i/>
                <w:sz w:val="22"/>
                <w:szCs w:val="22"/>
                <w:lang w:val="pt-BR"/>
              </w:rPr>
              <w:t>"</w:t>
            </w:r>
            <w:r>
              <w:rPr>
                <w:rFonts w:ascii="Arial" w:hAnsi="Arial" w:cs="Arial"/>
                <w:i/>
                <w:sz w:val="22"/>
                <w:szCs w:val="22"/>
                <w:lang w:val="pt-BR"/>
              </w:rPr>
              <w:t>Despesas</w:t>
            </w:r>
            <w:r w:rsidRPr="009F4EF1">
              <w:rPr>
                <w:rFonts w:ascii="Arial" w:hAnsi="Arial" w:cs="Arial"/>
                <w:i/>
                <w:sz w:val="22"/>
                <w:szCs w:val="22"/>
                <w:lang w:val="pt-BR"/>
              </w:rPr>
              <w:t>"</w:t>
            </w:r>
          </w:p>
        </w:tc>
      </w:tr>
      <w:tr w:rsidR="00873408" w:rsidRPr="005D3C28" w:rsidTr="00761B73">
        <w:tc>
          <w:tcPr>
            <w:tcW w:w="2518" w:type="dxa"/>
          </w:tcPr>
          <w:p w:rsidR="00873408" w:rsidRPr="004C322C" w:rsidRDefault="00873408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873408" w:rsidRPr="005D3C28" w:rsidRDefault="00873408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873408" w:rsidRDefault="00873408" w:rsidP="0087340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F4EF1" w:rsidRDefault="009F4EF1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9F4EF1" w:rsidRPr="00E97FB2" w:rsidTr="00761B73">
        <w:tc>
          <w:tcPr>
            <w:tcW w:w="9500" w:type="dxa"/>
            <w:gridSpan w:val="2"/>
            <w:shd w:val="clear" w:color="auto" w:fill="DDD9C3" w:themeFill="background2" w:themeFillShade="E6"/>
          </w:tcPr>
          <w:p w:rsidR="009F4EF1" w:rsidRPr="004C322C" w:rsidRDefault="009F4EF1" w:rsidP="00761B73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9F4EF1">
              <w:rPr>
                <w:rFonts w:ascii="Arial" w:hAnsi="Arial" w:cs="Arial"/>
                <w:i/>
                <w:sz w:val="22"/>
                <w:szCs w:val="22"/>
                <w:lang w:val="pt-BR"/>
              </w:rPr>
              <w:t>Restrição para o consultor adicionar apenas DESPESA (saída)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457E99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Um consultor não possui autorização para cadastrar ‘Entrada’ em “Centro de Custos”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457E99" w:rsidRDefault="00457E99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9F4EF1" w:rsidRPr="00E97FB2" w:rsidRDefault="00457E99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haver projetos e atividades cadastradas no sistema.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457E99" w:rsidRDefault="00457E99" w:rsidP="006151A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usuário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consultor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deve acessar a tela de projetos.</w:t>
            </w:r>
          </w:p>
          <w:p w:rsidR="00457E99" w:rsidRDefault="00457E99" w:rsidP="006151A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consultor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deve selecionar um projeto da lista.</w:t>
            </w:r>
          </w:p>
          <w:p w:rsidR="009F4EF1" w:rsidRDefault="00457E99" w:rsidP="006151A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consultor deve selecionar a </w:t>
            </w:r>
            <w:r w:rsidRPr="00446CEE">
              <w:rPr>
                <w:rFonts w:ascii="Arial" w:hAnsi="Arial" w:cs="Arial"/>
                <w:sz w:val="22"/>
                <w:szCs w:val="22"/>
                <w:lang w:val="pt-BR"/>
              </w:rPr>
              <w:t xml:space="preserve">página </w:t>
            </w:r>
            <w:r w:rsidRPr="009F4EF1">
              <w:rPr>
                <w:rFonts w:ascii="Arial" w:hAnsi="Arial" w:cs="Arial"/>
                <w:i/>
                <w:sz w:val="22"/>
                <w:szCs w:val="22"/>
                <w:lang w:val="pt-BR"/>
              </w:rPr>
              <w:t>"Centro de Custos"</w:t>
            </w:r>
            <w:r w:rsidRPr="00446CEE">
              <w:rPr>
                <w:rFonts w:ascii="Arial" w:hAnsi="Arial" w:cs="Arial"/>
                <w:sz w:val="22"/>
                <w:szCs w:val="22"/>
                <w:lang w:val="pt-BR"/>
              </w:rPr>
              <w:t xml:space="preserve"> do projeto.</w:t>
            </w:r>
          </w:p>
          <w:p w:rsidR="00457E99" w:rsidRPr="005D3C28" w:rsidRDefault="00457E99" w:rsidP="006151AA">
            <w:pPr>
              <w:pStyle w:val="NoSpacing"/>
              <w:numPr>
                <w:ilvl w:val="0"/>
                <w:numId w:val="12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consultor deve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tentar cadastrar uma ‘Entrada’ em ‘Centro de custos’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9F4EF1" w:rsidRDefault="00457E99" w:rsidP="006151A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sistema deve recusar o cadastro de ‘Entrada’ pelo usuário consultor.</w:t>
            </w:r>
          </w:p>
          <w:p w:rsidR="00457E99" w:rsidRPr="005D3C28" w:rsidRDefault="00457E99" w:rsidP="006151AA">
            <w:pPr>
              <w:pStyle w:val="NoSpacing"/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sistema deve aceitar o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cadastro de ‘Entrada’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apenas por usuários com tal autorização como Admin.</w:t>
            </w:r>
          </w:p>
        </w:tc>
      </w:tr>
      <w:tr w:rsidR="009F4EF1" w:rsidRPr="005D3C28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9F4EF1" w:rsidRDefault="009F4EF1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9F4EF1" w:rsidRDefault="009F4EF1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982"/>
      </w:tblGrid>
      <w:tr w:rsidR="009F4EF1" w:rsidRPr="00E97FB2" w:rsidTr="00761B73">
        <w:tc>
          <w:tcPr>
            <w:tcW w:w="9500" w:type="dxa"/>
            <w:gridSpan w:val="2"/>
            <w:shd w:val="clear" w:color="auto" w:fill="DDD9C3" w:themeFill="background2" w:themeFillShade="E6"/>
          </w:tcPr>
          <w:p w:rsidR="009F4EF1" w:rsidRPr="004C322C" w:rsidRDefault="009F4EF1" w:rsidP="00761B73">
            <w:pPr>
              <w:pStyle w:val="NoSpacing"/>
              <w:jc w:val="center"/>
              <w:rPr>
                <w:rFonts w:ascii="Arial" w:hAnsi="Arial" w:cs="Arial"/>
                <w:i/>
                <w:sz w:val="22"/>
                <w:szCs w:val="22"/>
                <w:lang w:val="pt-BR"/>
              </w:rPr>
            </w:pPr>
            <w:r w:rsidRPr="009F4EF1">
              <w:rPr>
                <w:rFonts w:ascii="Arial" w:hAnsi="Arial" w:cs="Arial"/>
                <w:i/>
                <w:sz w:val="22"/>
                <w:szCs w:val="22"/>
                <w:lang w:val="pt-BR"/>
              </w:rPr>
              <w:t>Adicionar à lista de despesas o nome do consultor que adicionou a despesa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bCs/>
                <w:color w:val="000000"/>
                <w:sz w:val="22"/>
                <w:szCs w:val="22"/>
                <w:shd w:val="clear" w:color="auto" w:fill="F2F2F2"/>
              </w:rPr>
              <w:t>Descrição</w:t>
            </w:r>
            <w:proofErr w:type="spellEnd"/>
          </w:p>
        </w:tc>
        <w:tc>
          <w:tcPr>
            <w:tcW w:w="6982" w:type="dxa"/>
          </w:tcPr>
          <w:p w:rsidR="00D3739C" w:rsidRPr="005D3C28" w:rsidRDefault="00457E99" w:rsidP="00D3739C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Ao cadastrar uma despesa em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“Centro de Custos”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, </w:t>
            </w:r>
            <w:r w:rsidR="00D3739C">
              <w:rPr>
                <w:rFonts w:ascii="Arial" w:hAnsi="Arial" w:cs="Arial"/>
                <w:sz w:val="22"/>
                <w:szCs w:val="22"/>
                <w:lang w:val="pt-BR"/>
              </w:rPr>
              <w:t>o sistema deve registrar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o nome do consultor que cadastrou a despesa.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Pré-condições</w:t>
            </w:r>
            <w:proofErr w:type="spellEnd"/>
          </w:p>
        </w:tc>
        <w:tc>
          <w:tcPr>
            <w:tcW w:w="6982" w:type="dxa"/>
          </w:tcPr>
          <w:p w:rsidR="00457E99" w:rsidRDefault="00457E99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Usuário deve estar logado no sistema.</w:t>
            </w:r>
          </w:p>
          <w:p w:rsidR="009F4EF1" w:rsidRPr="00E97FB2" w:rsidRDefault="00457E99" w:rsidP="006151AA">
            <w:pPr>
              <w:pStyle w:val="NoSpacing"/>
              <w:numPr>
                <w:ilvl w:val="0"/>
                <w:numId w:val="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Devem haver projetos e atividades cadastradas no sistema.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Procedimentos</w:t>
            </w:r>
            <w:proofErr w:type="spellEnd"/>
          </w:p>
        </w:tc>
        <w:tc>
          <w:tcPr>
            <w:tcW w:w="6982" w:type="dxa"/>
          </w:tcPr>
          <w:p w:rsidR="00D3739C" w:rsidRDefault="00D3739C" w:rsidP="006151AA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consultor deve acessar a tela de projetos.</w:t>
            </w:r>
          </w:p>
          <w:p w:rsidR="00D3739C" w:rsidRDefault="00D3739C" w:rsidP="006151AA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consultor deve selecionar um projeto da lista.</w:t>
            </w:r>
          </w:p>
          <w:p w:rsidR="00D3739C" w:rsidRDefault="00D3739C" w:rsidP="006151AA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O usuário consultor deve selecionar a </w:t>
            </w:r>
            <w:r w:rsidRPr="00446CEE">
              <w:rPr>
                <w:rFonts w:ascii="Arial" w:hAnsi="Arial" w:cs="Arial"/>
                <w:sz w:val="22"/>
                <w:szCs w:val="22"/>
                <w:lang w:val="pt-BR"/>
              </w:rPr>
              <w:t xml:space="preserve">página </w:t>
            </w:r>
            <w:r w:rsidRPr="009F4EF1">
              <w:rPr>
                <w:rFonts w:ascii="Arial" w:hAnsi="Arial" w:cs="Arial"/>
                <w:i/>
                <w:sz w:val="22"/>
                <w:szCs w:val="22"/>
                <w:lang w:val="pt-BR"/>
              </w:rPr>
              <w:t>"Centro de Custos"</w:t>
            </w:r>
            <w:r w:rsidRPr="00446CEE">
              <w:rPr>
                <w:rFonts w:ascii="Arial" w:hAnsi="Arial" w:cs="Arial"/>
                <w:sz w:val="22"/>
                <w:szCs w:val="22"/>
                <w:lang w:val="pt-BR"/>
              </w:rPr>
              <w:t xml:space="preserve"> do projeto.</w:t>
            </w:r>
          </w:p>
          <w:p w:rsidR="009F4EF1" w:rsidRPr="005D3C28" w:rsidRDefault="00D3739C" w:rsidP="006151AA">
            <w:pPr>
              <w:pStyle w:val="NoSpacing"/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usuário consultor deve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cadastrar uma ‘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Despes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a’ em ‘Centro de custos’</w:t>
            </w:r>
          </w:p>
        </w:tc>
      </w:tr>
      <w:tr w:rsidR="009F4EF1" w:rsidRPr="00E4422A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</w:pP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Resultados</w:t>
            </w:r>
            <w:proofErr w:type="spellEnd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 xml:space="preserve"> </w:t>
            </w:r>
            <w:proofErr w:type="spellStart"/>
            <w:r w:rsidRPr="004C322C"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esperados</w:t>
            </w:r>
            <w:proofErr w:type="spellEnd"/>
          </w:p>
        </w:tc>
        <w:tc>
          <w:tcPr>
            <w:tcW w:w="6982" w:type="dxa"/>
          </w:tcPr>
          <w:p w:rsidR="009F4EF1" w:rsidRPr="005D3C28" w:rsidRDefault="00D3739C" w:rsidP="006151AA">
            <w:pPr>
              <w:pStyle w:val="NoSpacing"/>
              <w:numPr>
                <w:ilvl w:val="0"/>
                <w:numId w:val="15"/>
              </w:numPr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O nome do usuário consultor deve ser registrado como quem adicionou tal despesa.</w:t>
            </w:r>
          </w:p>
        </w:tc>
      </w:tr>
      <w:tr w:rsidR="009F4EF1" w:rsidRPr="005D3C28" w:rsidTr="00761B73">
        <w:tc>
          <w:tcPr>
            <w:tcW w:w="2518" w:type="dxa"/>
          </w:tcPr>
          <w:p w:rsidR="009F4EF1" w:rsidRPr="004C322C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9F9F9"/>
              </w:rPr>
              <w:t>Implementação</w:t>
            </w:r>
            <w:proofErr w:type="spellEnd"/>
          </w:p>
        </w:tc>
        <w:tc>
          <w:tcPr>
            <w:tcW w:w="6982" w:type="dxa"/>
          </w:tcPr>
          <w:p w:rsidR="009F4EF1" w:rsidRPr="005D3C28" w:rsidRDefault="009F4EF1" w:rsidP="00761B73">
            <w:pPr>
              <w:pStyle w:val="NoSpacing"/>
              <w:rPr>
                <w:rFonts w:ascii="Arial" w:hAnsi="Arial" w:cs="Arial"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Manual</w:t>
            </w:r>
          </w:p>
        </w:tc>
      </w:tr>
    </w:tbl>
    <w:p w:rsidR="009F4EF1" w:rsidRDefault="009F4EF1" w:rsidP="009F4EF1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03115E" w:rsidRPr="005D3C28" w:rsidRDefault="0003115E" w:rsidP="0003115E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6A6868" w:rsidRPr="005D3C28" w:rsidRDefault="006A6868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E97FB2" w:rsidRDefault="00E97FB2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  <w:bookmarkStart w:id="3" w:name="_GoBack"/>
      <w:bookmarkEnd w:id="3"/>
    </w:p>
    <w:bookmarkEnd w:id="2"/>
    <w:p w:rsidR="00892D36" w:rsidRDefault="00892D36" w:rsidP="006F1645">
      <w:pPr>
        <w:pStyle w:val="NoSpacing"/>
        <w:ind w:firstLine="720"/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t>4</w:t>
      </w:r>
      <w:r w:rsidRPr="004C322C">
        <w:rPr>
          <w:rFonts w:ascii="Arial" w:hAnsi="Arial" w:cs="Arial"/>
          <w:b/>
          <w:sz w:val="32"/>
          <w:szCs w:val="32"/>
          <w:lang w:val="pt-BR"/>
        </w:rPr>
        <w:t xml:space="preserve">. </w:t>
      </w:r>
      <w:r w:rsidR="00297818">
        <w:rPr>
          <w:rFonts w:ascii="Arial" w:hAnsi="Arial" w:cs="Arial"/>
          <w:b/>
          <w:sz w:val="32"/>
          <w:szCs w:val="32"/>
          <w:lang w:val="pt-BR"/>
        </w:rPr>
        <w:t>Cronograma</w:t>
      </w:r>
    </w:p>
    <w:p w:rsidR="00892D36" w:rsidRPr="005D3C28" w:rsidRDefault="00892D36" w:rsidP="00892D36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p w:rsidR="00892D36" w:rsidRPr="005D3C28" w:rsidRDefault="00892D36" w:rsidP="00892D36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2551"/>
        <w:gridCol w:w="2552"/>
      </w:tblGrid>
      <w:tr w:rsidR="00892D36" w:rsidTr="00E857EB">
        <w:trPr>
          <w:trHeight w:val="286"/>
        </w:trPr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Descrição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Data inicial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Data final</w:t>
            </w:r>
          </w:p>
        </w:tc>
      </w:tr>
      <w:tr w:rsidR="00892D36" w:rsidTr="00E857EB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176473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Planejamento de</w:t>
            </w:r>
            <w:r w:rsidR="00892D36">
              <w:rPr>
                <w:rFonts w:ascii="Arial" w:hAnsi="Arial" w:cs="Arial"/>
                <w:color w:val="000000"/>
                <w:sz w:val="23"/>
                <w:szCs w:val="23"/>
              </w:rPr>
              <w:t xml:space="preserve"> Teste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/ Sprint 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25/06/13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176473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26</w:t>
            </w:r>
            <w:r w:rsidR="00892D36">
              <w:rPr>
                <w:rFonts w:ascii="Arial" w:hAnsi="Arial" w:cs="Arial"/>
                <w:color w:val="000000"/>
                <w:sz w:val="23"/>
                <w:szCs w:val="23"/>
              </w:rPr>
              <w:t>/06/13</w:t>
            </w:r>
          </w:p>
        </w:tc>
      </w:tr>
      <w:tr w:rsidR="00892D36" w:rsidTr="00E857EB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center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Executar Teste</w:t>
            </w:r>
            <w:r w:rsidR="00176473">
              <w:rPr>
                <w:rFonts w:ascii="Arial" w:hAnsi="Arial" w:cs="Arial"/>
                <w:color w:val="000000"/>
                <w:sz w:val="23"/>
                <w:szCs w:val="23"/>
              </w:rPr>
              <w:t xml:space="preserve"> / Sprint 3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30/06/13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92D36" w:rsidRDefault="00892D36">
            <w:pPr>
              <w:pStyle w:val="NormalWeb"/>
              <w:spacing w:before="0" w:beforeAutospacing="0" w:after="0" w:afterAutospacing="0" w:line="0" w:lineRule="atLeast"/>
              <w:jc w:val="right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30/06/13</w:t>
            </w:r>
          </w:p>
        </w:tc>
      </w:tr>
      <w:tr w:rsidR="00E857EB" w:rsidTr="00E857EB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57EB" w:rsidRDefault="00E857E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Planejamento de Teste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/ Sprint 4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57EB" w:rsidRDefault="00E857EB">
            <w:pPr>
              <w:pStyle w:val="NormalWeb"/>
              <w:spacing w:before="0" w:beforeAutospacing="0" w:after="0" w:afterAutospacing="0" w:line="0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02/07/13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57EB" w:rsidRDefault="00E857EB">
            <w:pPr>
              <w:pStyle w:val="NormalWeb"/>
              <w:spacing w:before="0" w:beforeAutospacing="0" w:after="0" w:afterAutospacing="0" w:line="0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04/07/13</w:t>
            </w:r>
          </w:p>
        </w:tc>
      </w:tr>
      <w:tr w:rsidR="00E857EB" w:rsidTr="00E857EB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57EB" w:rsidRDefault="00E857E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Executar Teste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 / Sprint 4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57EB" w:rsidRDefault="00E857EB">
            <w:pPr>
              <w:pStyle w:val="NormalWeb"/>
              <w:spacing w:before="0" w:beforeAutospacing="0" w:after="0" w:afterAutospacing="0" w:line="0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06/07/13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57EB" w:rsidRDefault="00E857EB">
            <w:pPr>
              <w:pStyle w:val="NormalWeb"/>
              <w:spacing w:before="0" w:beforeAutospacing="0" w:after="0" w:afterAutospacing="0" w:line="0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07/07/13</w:t>
            </w:r>
          </w:p>
        </w:tc>
      </w:tr>
      <w:tr w:rsidR="00E857EB" w:rsidTr="00E857EB">
        <w:tc>
          <w:tcPr>
            <w:tcW w:w="4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57EB" w:rsidRDefault="00E857E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Relatório de Testes / Sprint 4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57EB" w:rsidRDefault="00E857EB">
            <w:pPr>
              <w:pStyle w:val="NormalWeb"/>
              <w:spacing w:before="0" w:beforeAutospacing="0" w:after="0" w:afterAutospacing="0" w:line="0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07/07/13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857EB" w:rsidRDefault="00E857EB">
            <w:pPr>
              <w:pStyle w:val="NormalWeb"/>
              <w:spacing w:before="0" w:beforeAutospacing="0" w:after="0" w:afterAutospacing="0" w:line="0" w:lineRule="atLeast"/>
              <w:jc w:val="righ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08/07/13</w:t>
            </w:r>
          </w:p>
        </w:tc>
      </w:tr>
    </w:tbl>
    <w:p w:rsidR="006A6868" w:rsidRPr="0082159A" w:rsidRDefault="006A6868" w:rsidP="005D3C28">
      <w:pPr>
        <w:pStyle w:val="NoSpacing"/>
        <w:rPr>
          <w:rFonts w:ascii="Arial" w:hAnsi="Arial" w:cs="Arial"/>
          <w:sz w:val="22"/>
          <w:szCs w:val="22"/>
          <w:lang w:val="pt-BR"/>
        </w:rPr>
      </w:pPr>
    </w:p>
    <w:sectPr w:rsidR="006A6868" w:rsidRPr="0082159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1AA" w:rsidRDefault="006151AA">
      <w:pPr>
        <w:spacing w:line="240" w:lineRule="auto"/>
      </w:pPr>
      <w:r>
        <w:separator/>
      </w:r>
    </w:p>
  </w:endnote>
  <w:endnote w:type="continuationSeparator" w:id="0">
    <w:p w:rsidR="006151AA" w:rsidRDefault="006151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1AA" w:rsidRDefault="006151AA">
      <w:pPr>
        <w:spacing w:line="240" w:lineRule="auto"/>
      </w:pPr>
      <w:r>
        <w:separator/>
      </w:r>
    </w:p>
  </w:footnote>
  <w:footnote w:type="continuationSeparator" w:id="0">
    <w:p w:rsidR="006151AA" w:rsidRDefault="006151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26" w:rsidRDefault="009939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951FAC"/>
    <w:multiLevelType w:val="hybridMultilevel"/>
    <w:tmpl w:val="0DACD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648AC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2FC0725"/>
    <w:multiLevelType w:val="hybridMultilevel"/>
    <w:tmpl w:val="1E2CC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806B1"/>
    <w:multiLevelType w:val="hybridMultilevel"/>
    <w:tmpl w:val="96A22D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64687"/>
    <w:multiLevelType w:val="hybridMultilevel"/>
    <w:tmpl w:val="179C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E44EE"/>
    <w:multiLevelType w:val="hybridMultilevel"/>
    <w:tmpl w:val="63FAF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5C823F31"/>
    <w:multiLevelType w:val="hybridMultilevel"/>
    <w:tmpl w:val="016A9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512BC5"/>
    <w:multiLevelType w:val="hybridMultilevel"/>
    <w:tmpl w:val="AC48B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628F4"/>
    <w:multiLevelType w:val="hybridMultilevel"/>
    <w:tmpl w:val="D87E1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6B5026"/>
    <w:multiLevelType w:val="hybridMultilevel"/>
    <w:tmpl w:val="83360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630FD"/>
    <w:multiLevelType w:val="hybridMultilevel"/>
    <w:tmpl w:val="B1CA0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FD192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B6A70F1"/>
    <w:multiLevelType w:val="hybridMultilevel"/>
    <w:tmpl w:val="508C9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3"/>
  </w:num>
  <w:num w:numId="6">
    <w:abstractNumId w:val="5"/>
  </w:num>
  <w:num w:numId="7">
    <w:abstractNumId w:val="10"/>
  </w:num>
  <w:num w:numId="8">
    <w:abstractNumId w:val="12"/>
  </w:num>
  <w:num w:numId="9">
    <w:abstractNumId w:val="11"/>
  </w:num>
  <w:num w:numId="10">
    <w:abstractNumId w:val="1"/>
  </w:num>
  <w:num w:numId="11">
    <w:abstractNumId w:val="3"/>
  </w:num>
  <w:num w:numId="12">
    <w:abstractNumId w:val="9"/>
  </w:num>
  <w:num w:numId="13">
    <w:abstractNumId w:val="14"/>
  </w:num>
  <w:num w:numId="14">
    <w:abstractNumId w:val="8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E7D"/>
    <w:rsid w:val="000028F0"/>
    <w:rsid w:val="00014CC7"/>
    <w:rsid w:val="0003115E"/>
    <w:rsid w:val="00064F65"/>
    <w:rsid w:val="000F66B8"/>
    <w:rsid w:val="00114512"/>
    <w:rsid w:val="00142B39"/>
    <w:rsid w:val="00173390"/>
    <w:rsid w:val="00175317"/>
    <w:rsid w:val="00176473"/>
    <w:rsid w:val="001B67AF"/>
    <w:rsid w:val="001D31EC"/>
    <w:rsid w:val="001D3B7C"/>
    <w:rsid w:val="00297818"/>
    <w:rsid w:val="002A0CEA"/>
    <w:rsid w:val="00340CBE"/>
    <w:rsid w:val="003A1AE7"/>
    <w:rsid w:val="003B7448"/>
    <w:rsid w:val="003C2F27"/>
    <w:rsid w:val="00446CEE"/>
    <w:rsid w:val="00447F2B"/>
    <w:rsid w:val="00457E99"/>
    <w:rsid w:val="004C322C"/>
    <w:rsid w:val="004F55B4"/>
    <w:rsid w:val="005355C9"/>
    <w:rsid w:val="00562539"/>
    <w:rsid w:val="005D3C28"/>
    <w:rsid w:val="005E1884"/>
    <w:rsid w:val="006151AA"/>
    <w:rsid w:val="0068311D"/>
    <w:rsid w:val="006A6868"/>
    <w:rsid w:val="006B0E7D"/>
    <w:rsid w:val="007064BA"/>
    <w:rsid w:val="00712176"/>
    <w:rsid w:val="007B09AD"/>
    <w:rsid w:val="007D127D"/>
    <w:rsid w:val="007E440F"/>
    <w:rsid w:val="00815FF7"/>
    <w:rsid w:val="0082159A"/>
    <w:rsid w:val="008415BA"/>
    <w:rsid w:val="00873408"/>
    <w:rsid w:val="00892D36"/>
    <w:rsid w:val="00940E24"/>
    <w:rsid w:val="00993926"/>
    <w:rsid w:val="009F4EF1"/>
    <w:rsid w:val="00A75DE1"/>
    <w:rsid w:val="00AD79CF"/>
    <w:rsid w:val="00B16D47"/>
    <w:rsid w:val="00B30AF2"/>
    <w:rsid w:val="00C041F9"/>
    <w:rsid w:val="00C840DA"/>
    <w:rsid w:val="00D01D19"/>
    <w:rsid w:val="00D037C3"/>
    <w:rsid w:val="00D3739C"/>
    <w:rsid w:val="00E4422A"/>
    <w:rsid w:val="00E823C7"/>
    <w:rsid w:val="00E857EB"/>
    <w:rsid w:val="00E906EC"/>
    <w:rsid w:val="00E9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pPr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ind w:left="400"/>
    </w:pPr>
    <w:rPr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ind w:left="1600"/>
    </w:pPr>
    <w:rPr>
      <w:sz w:val="18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table" w:styleId="TableGrid">
    <w:name w:val="Table Grid"/>
    <w:basedOn w:val="TableNormal"/>
    <w:uiPriority w:val="59"/>
    <w:rsid w:val="00D01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868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5D3C28"/>
  </w:style>
  <w:style w:type="paragraph" w:styleId="NoSpacing">
    <w:name w:val="No Spacing"/>
    <w:uiPriority w:val="1"/>
    <w:qFormat/>
    <w:rsid w:val="005D3C28"/>
    <w:pPr>
      <w:widowControl w:val="0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892D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semiHidden/>
    <w:pPr>
      <w:ind w:left="200"/>
    </w:pPr>
    <w:rPr>
      <w:smallCaps/>
    </w:rPr>
  </w:style>
  <w:style w:type="paragraph" w:styleId="TOC3">
    <w:name w:val="toc 3"/>
    <w:basedOn w:val="Normal"/>
    <w:next w:val="Normal"/>
    <w:semiHidden/>
    <w:pPr>
      <w:ind w:left="400"/>
    </w:pPr>
    <w:rPr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ind w:left="1600"/>
    </w:pPr>
    <w:rPr>
      <w:sz w:val="18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table" w:styleId="TableGrid">
    <w:name w:val="Table Grid"/>
    <w:basedOn w:val="TableNormal"/>
    <w:uiPriority w:val="59"/>
    <w:rsid w:val="00D01D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868"/>
    <w:pPr>
      <w:ind w:left="720"/>
      <w:contextualSpacing/>
    </w:pPr>
  </w:style>
  <w:style w:type="character" w:customStyle="1" w:styleId="textexposedshow">
    <w:name w:val="text_exposed_show"/>
    <w:basedOn w:val="DefaultParagraphFont"/>
    <w:rsid w:val="005D3C28"/>
  </w:style>
  <w:style w:type="paragraph" w:styleId="NoSpacing">
    <w:name w:val="No Spacing"/>
    <w:uiPriority w:val="1"/>
    <w:qFormat/>
    <w:rsid w:val="005D3C28"/>
    <w:pPr>
      <w:widowControl w:val="0"/>
    </w:pPr>
    <w:rPr>
      <w:lang w:val="en-US" w:eastAsia="en-US"/>
    </w:rPr>
  </w:style>
  <w:style w:type="character" w:customStyle="1" w:styleId="apple-tab-span">
    <w:name w:val="apple-tab-span"/>
    <w:basedOn w:val="DefaultParagraphFont"/>
    <w:rsid w:val="00892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9C91E-A926-45F6-B98A-AEBE98D5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</TotalTime>
  <Pages>8</Pages>
  <Words>1597</Words>
  <Characters>8630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10207</CharactersWithSpaces>
  <SharedDoc>false</SharedDoc>
  <HLinks>
    <vt:vector size="6" baseType="variant">
      <vt:variant>
        <vt:i4>327696</vt:i4>
      </vt:variant>
      <vt:variant>
        <vt:i4>1119</vt:i4>
      </vt:variant>
      <vt:variant>
        <vt:i4>1025</vt:i4>
      </vt:variant>
      <vt:variant>
        <vt:i4>1</vt:i4>
      </vt:variant>
      <vt:variant>
        <vt:lpwstr>D:\els2\aer\requisitos_final_arquivos\image001.jpg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Allan</cp:lastModifiedBy>
  <cp:revision>2</cp:revision>
  <cp:lastPrinted>2013-06-28T02:25:00Z</cp:lastPrinted>
  <dcterms:created xsi:type="dcterms:W3CDTF">2013-07-04T03:50:00Z</dcterms:created>
  <dcterms:modified xsi:type="dcterms:W3CDTF">2013-07-04T03:50:00Z</dcterms:modified>
</cp:coreProperties>
</file>